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4F6FD75" w:rsidR="00A379BB" w:rsidRDefault="00E8261F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SÃO PAULO TECH</w:t>
      </w:r>
      <w:r w:rsidR="00A379BB">
        <w:rPr>
          <w:rFonts w:cs="Arial"/>
        </w:rPr>
        <w:t xml:space="preserve">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5388C2E3" w14:textId="77777777" w:rsidR="006B6C96" w:rsidRDefault="006B6C96" w:rsidP="006B6C96">
      <w:pPr>
        <w:pStyle w:val="NormalGrande"/>
      </w:pPr>
      <w:bookmarkStart w:id="0" w:name="OLE_LINK2"/>
      <w:bookmarkStart w:id="1" w:name="OLE_LINK1"/>
      <w:r>
        <w:t>Endryl Fiorotti</w:t>
      </w:r>
    </w:p>
    <w:p w14:paraId="40A96D95" w14:textId="77777777" w:rsidR="006B6C96" w:rsidRDefault="006B6C96" w:rsidP="006B6C96">
      <w:pPr>
        <w:pStyle w:val="NormalGrande"/>
      </w:pPr>
      <w:r>
        <w:t>Felipe Gomes</w:t>
      </w:r>
    </w:p>
    <w:p w14:paraId="3EDDD548" w14:textId="77777777" w:rsidR="006B6C96" w:rsidRDefault="006B6C96" w:rsidP="006B6C96">
      <w:pPr>
        <w:pStyle w:val="NormalGrande"/>
      </w:pPr>
      <w:r>
        <w:t>Jaqueline Amorim</w:t>
      </w:r>
    </w:p>
    <w:p w14:paraId="5F4BF110" w14:textId="77777777" w:rsidR="006B6C96" w:rsidRDefault="006B6C96" w:rsidP="006B6C96">
      <w:pPr>
        <w:pStyle w:val="NormalGrande"/>
      </w:pPr>
      <w:r>
        <w:t>Rafael Caxixi</w:t>
      </w:r>
    </w:p>
    <w:p w14:paraId="7F6BDEB5" w14:textId="77777777" w:rsidR="006B6C96" w:rsidRDefault="006B6C96" w:rsidP="006B6C96">
      <w:pPr>
        <w:pStyle w:val="NormalGrande"/>
      </w:pPr>
      <w:r>
        <w:t>Ricardo Soares</w:t>
      </w:r>
    </w:p>
    <w:p w14:paraId="684BB52C" w14:textId="77777777" w:rsidR="006B6C96" w:rsidRDefault="006B6C96" w:rsidP="006B6C96">
      <w:pPr>
        <w:pStyle w:val="NormalGrande"/>
      </w:pPr>
      <w:r>
        <w:t>Vitoria Vieira</w:t>
      </w:r>
    </w:p>
    <w:bookmarkEnd w:id="0"/>
    <w:p w14:paraId="3B7236B8" w14:textId="77777777" w:rsidR="006B6C96" w:rsidRDefault="006B6C96" w:rsidP="006B6C96">
      <w:pPr>
        <w:pStyle w:val="NormalGrande"/>
      </w:pPr>
    </w:p>
    <w:bookmarkEnd w:id="1"/>
    <w:p w14:paraId="27AA139A" w14:textId="77777777" w:rsidR="006B6C96" w:rsidRPr="004C56C6" w:rsidRDefault="006B6C96" w:rsidP="006B6C96">
      <w:pPr>
        <w:pStyle w:val="NormalGrande"/>
      </w:pPr>
    </w:p>
    <w:p w14:paraId="42BEBDDB" w14:textId="77777777" w:rsidR="006B6C96" w:rsidRPr="004C56C6" w:rsidRDefault="006B6C96" w:rsidP="006B6C96">
      <w:pPr>
        <w:pStyle w:val="NormalGrande"/>
      </w:pPr>
    </w:p>
    <w:p w14:paraId="2A865C44" w14:textId="77777777" w:rsidR="006B6C96" w:rsidRPr="004C56C6" w:rsidRDefault="006B6C96" w:rsidP="006B6C96">
      <w:pPr>
        <w:pStyle w:val="NormalGrande"/>
      </w:pPr>
    </w:p>
    <w:p w14:paraId="7F8E7125" w14:textId="77777777" w:rsidR="006B6C96" w:rsidRPr="004C56C6" w:rsidRDefault="006B6C96" w:rsidP="006B6C96">
      <w:pPr>
        <w:pStyle w:val="NormalGrande"/>
      </w:pPr>
    </w:p>
    <w:p w14:paraId="16978D7B" w14:textId="77777777" w:rsidR="006B6C96" w:rsidRPr="004C56C6" w:rsidRDefault="006B6C96" w:rsidP="006B6C96">
      <w:pPr>
        <w:pStyle w:val="NormalGrande"/>
      </w:pPr>
    </w:p>
    <w:p w14:paraId="4F1B7708" w14:textId="77777777" w:rsidR="006B6C96" w:rsidRPr="004C56C6" w:rsidRDefault="006B6C96" w:rsidP="006B6C96">
      <w:pPr>
        <w:pStyle w:val="NormalGrande"/>
      </w:pPr>
    </w:p>
    <w:p w14:paraId="6BB25574" w14:textId="77777777" w:rsidR="006B6C96" w:rsidRPr="004C56C6" w:rsidRDefault="006B6C96" w:rsidP="006B6C96">
      <w:pPr>
        <w:pStyle w:val="NormalGrande"/>
      </w:pPr>
    </w:p>
    <w:p w14:paraId="33854465" w14:textId="77777777" w:rsidR="006B6C96" w:rsidRPr="004C56C6" w:rsidRDefault="006B6C96" w:rsidP="006B6C96">
      <w:pPr>
        <w:pStyle w:val="NormalGrande"/>
      </w:pPr>
    </w:p>
    <w:p w14:paraId="1A9D96E8" w14:textId="77777777" w:rsidR="006B6C96" w:rsidRPr="004C56C6" w:rsidRDefault="006B6C96" w:rsidP="006B6C96">
      <w:pPr>
        <w:pStyle w:val="NormalGrande"/>
      </w:pPr>
    </w:p>
    <w:p w14:paraId="2AB30F4F" w14:textId="77777777" w:rsidR="006B6C96" w:rsidRPr="004C56C6" w:rsidRDefault="006B6C96" w:rsidP="006B6C96">
      <w:pPr>
        <w:pStyle w:val="NormalGrande"/>
      </w:pPr>
    </w:p>
    <w:p w14:paraId="325F190D" w14:textId="77777777" w:rsidR="006B6C96" w:rsidRPr="004C56C6" w:rsidRDefault="006B6C96" w:rsidP="006B6C96">
      <w:pPr>
        <w:pStyle w:val="NormalGrande"/>
      </w:pPr>
    </w:p>
    <w:p w14:paraId="5C8F3224" w14:textId="2E47DCA2" w:rsidR="00370E34" w:rsidRPr="004C56C6" w:rsidRDefault="006B6C96" w:rsidP="006B6C96">
      <w:pPr>
        <w:pStyle w:val="NormalGrande"/>
      </w:pPr>
      <w:r>
        <w:t>Fast System</w:t>
      </w: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100C29A8" w14:textId="15E80068" w:rsidR="00370E34" w:rsidRDefault="00370E34" w:rsidP="006B6C96">
      <w:pPr>
        <w:pStyle w:val="NormalGrande"/>
        <w:jc w:val="both"/>
      </w:pPr>
    </w:p>
    <w:p w14:paraId="00644930" w14:textId="77777777" w:rsidR="006B6C96" w:rsidRPr="004C56C6" w:rsidRDefault="006B6C96" w:rsidP="006B6C96">
      <w:pPr>
        <w:pStyle w:val="NormalGrande"/>
        <w:jc w:val="both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77A69094" w:rsidR="00370E34" w:rsidRDefault="00A379BB" w:rsidP="00E07423">
      <w:pPr>
        <w:pStyle w:val="NormalGrande"/>
      </w:pPr>
      <w:r>
        <w:t>20</w:t>
      </w:r>
      <w:r w:rsidR="00CE67CE">
        <w:t>2</w:t>
      </w:r>
      <w:r w:rsidR="00F7102D">
        <w:t>2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2" w:name="_Toc124080441"/>
    <w:bookmarkStart w:id="3" w:name="_Toc125374503"/>
    <w:p w14:paraId="3706B21B" w14:textId="5E396EE7" w:rsidR="00574ADE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574ADE">
        <w:t>1</w:t>
      </w:r>
      <w:r w:rsidR="00574ADE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574ADE">
        <w:t>VISÃO DO PROJETO</w:t>
      </w:r>
      <w:r w:rsidR="00574ADE">
        <w:tab/>
      </w:r>
      <w:r w:rsidR="00574ADE">
        <w:fldChar w:fldCharType="begin"/>
      </w:r>
      <w:r w:rsidR="00574ADE">
        <w:instrText xml:space="preserve"> PAGEREF _Toc104391401 \h </w:instrText>
      </w:r>
      <w:r w:rsidR="00574ADE">
        <w:fldChar w:fldCharType="separate"/>
      </w:r>
      <w:r w:rsidR="00574ADE">
        <w:t>5</w:t>
      </w:r>
      <w:r w:rsidR="00574ADE">
        <w:fldChar w:fldCharType="end"/>
      </w:r>
    </w:p>
    <w:p w14:paraId="16EB8D54" w14:textId="3FFF9F37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59988FC" w14:textId="2A5EAB92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E291199" w14:textId="2440FB8D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895038F" w14:textId="7AE48673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7B64AC9" w14:textId="469B03CA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diagrama dE Visão de negócio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75FBF96" w14:textId="55C96A28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_Toc104391407 \h </w:instrText>
      </w:r>
      <w:r>
        <w:fldChar w:fldCharType="separate"/>
      </w:r>
      <w:r>
        <w:t>7</w:t>
      </w:r>
      <w:r>
        <w:fldChar w:fldCharType="end"/>
      </w:r>
    </w:p>
    <w:p w14:paraId="4F45AAAB" w14:textId="4035C4FA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EB13F68" w14:textId="001CA803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0DA5817" w14:textId="06475656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37245FE" w14:textId="358D0C6D" w:rsidR="00574ADE" w:rsidRP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CA" w:eastAsia="pt-BR"/>
        </w:rPr>
      </w:pPr>
      <w:r w:rsidRPr="00574ADE">
        <w:rPr>
          <w:rFonts w:ascii="Times New Roman" w:hAnsi="Times New Roman"/>
          <w:caps w:val="0"/>
          <w:noProof/>
          <w:snapToGrid w:val="0"/>
          <w:color w:val="000000"/>
          <w:w w:val="0"/>
          <w:lang w:val="en-CA"/>
        </w:rPr>
        <w:t>2.4</w:t>
      </w:r>
      <w:r w:rsidRPr="00574ADE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CA" w:eastAsia="pt-BR"/>
        </w:rPr>
        <w:tab/>
      </w:r>
      <w:r w:rsidRPr="00574ADE">
        <w:rPr>
          <w:b/>
          <w:noProof/>
          <w:lang w:val="en-CA"/>
        </w:rPr>
        <w:t>PRODUCT BACKLOG e requisitos</w:t>
      </w:r>
      <w:r w:rsidRPr="00574ADE">
        <w:rPr>
          <w:noProof/>
          <w:lang w:val="en-CA"/>
        </w:rPr>
        <w:tab/>
      </w:r>
      <w:r>
        <w:rPr>
          <w:noProof/>
        </w:rPr>
        <w:fldChar w:fldCharType="begin"/>
      </w:r>
      <w:r w:rsidRPr="00574ADE">
        <w:rPr>
          <w:noProof/>
          <w:lang w:val="en-CA"/>
        </w:rPr>
        <w:instrText xml:space="preserve"> PAGEREF _Toc104391411 \h </w:instrText>
      </w:r>
      <w:r>
        <w:rPr>
          <w:noProof/>
        </w:rPr>
      </w:r>
      <w:r>
        <w:rPr>
          <w:noProof/>
        </w:rPr>
        <w:fldChar w:fldCharType="separate"/>
      </w:r>
      <w:r w:rsidRPr="00574ADE">
        <w:rPr>
          <w:noProof/>
          <w:lang w:val="en-CA"/>
        </w:rPr>
        <w:t>7</w:t>
      </w:r>
      <w:r>
        <w:rPr>
          <w:noProof/>
        </w:rPr>
        <w:fldChar w:fldCharType="end"/>
      </w:r>
    </w:p>
    <w:p w14:paraId="11F400BC" w14:textId="69014D78" w:rsidR="00574ADE" w:rsidRP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CA" w:eastAsia="pt-BR"/>
        </w:rPr>
      </w:pPr>
      <w:r w:rsidRPr="00574ADE">
        <w:rPr>
          <w:rFonts w:ascii="Times New Roman" w:hAnsi="Times New Roman"/>
          <w:caps w:val="0"/>
          <w:noProof/>
          <w:snapToGrid w:val="0"/>
          <w:color w:val="000000"/>
          <w:w w:val="0"/>
          <w:lang w:val="en-CA"/>
        </w:rPr>
        <w:t>2.5</w:t>
      </w:r>
      <w:r w:rsidRPr="00574ADE"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en-CA" w:eastAsia="pt-BR"/>
        </w:rPr>
        <w:tab/>
      </w:r>
      <w:r w:rsidRPr="00574ADE">
        <w:rPr>
          <w:b/>
          <w:noProof/>
          <w:lang w:val="en-CA"/>
        </w:rPr>
        <w:t>Sprints / sprint backlog</w:t>
      </w:r>
      <w:r w:rsidRPr="00574ADE">
        <w:rPr>
          <w:noProof/>
          <w:lang w:val="en-CA"/>
        </w:rPr>
        <w:tab/>
      </w:r>
      <w:r>
        <w:rPr>
          <w:noProof/>
        </w:rPr>
        <w:fldChar w:fldCharType="begin"/>
      </w:r>
      <w:r w:rsidRPr="00574ADE">
        <w:rPr>
          <w:noProof/>
          <w:lang w:val="en-CA"/>
        </w:rPr>
        <w:instrText xml:space="preserve"> PAGEREF _Toc104391412 \h </w:instrText>
      </w:r>
      <w:r>
        <w:rPr>
          <w:noProof/>
        </w:rPr>
      </w:r>
      <w:r>
        <w:rPr>
          <w:noProof/>
        </w:rPr>
        <w:fldChar w:fldCharType="separate"/>
      </w:r>
      <w:r w:rsidRPr="00574ADE">
        <w:rPr>
          <w:noProof/>
          <w:lang w:val="en-CA"/>
        </w:rPr>
        <w:t>7</w:t>
      </w:r>
      <w:r>
        <w:rPr>
          <w:noProof/>
        </w:rPr>
        <w:fldChar w:fldCharType="end"/>
      </w:r>
    </w:p>
    <w:p w14:paraId="58CCEF82" w14:textId="390A4A92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116556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116556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_Toc104391413 \h </w:instrText>
      </w:r>
      <w:r>
        <w:fldChar w:fldCharType="separate"/>
      </w:r>
      <w:r>
        <w:t>9</w:t>
      </w:r>
      <w:r>
        <w:fldChar w:fldCharType="end"/>
      </w:r>
    </w:p>
    <w:p w14:paraId="490D2571" w14:textId="4B7C4C06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DIAGRAMA DE Solução Técnica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8624A60" w14:textId="3820E454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DCC150D" w14:textId="0D2371CF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95054D5" w14:textId="2B5B5A17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9D369A9" w14:textId="5908BBF1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_Toc104391418 \h </w:instrText>
      </w:r>
      <w:r>
        <w:fldChar w:fldCharType="separate"/>
      </w:r>
      <w:r>
        <w:t>11</w:t>
      </w:r>
      <w:r>
        <w:fldChar w:fldCharType="end"/>
      </w:r>
    </w:p>
    <w:p w14:paraId="4E896304" w14:textId="739C5346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7A87C81" w14:textId="36C23A65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5BD117D" w14:textId="18DA1A3D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_Toc104391421 \h </w:instrText>
      </w:r>
      <w:r>
        <w:fldChar w:fldCharType="separate"/>
      </w:r>
      <w:r>
        <w:t>13</w:t>
      </w:r>
      <w:r>
        <w:fldChar w:fldCharType="end"/>
      </w:r>
    </w:p>
    <w:p w14:paraId="2154E432" w14:textId="333666CC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0C30856" w14:textId="4A9324A3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523B198" w14:textId="063298BE" w:rsidR="00574ADE" w:rsidRDefault="00574ADE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116556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116556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_Toc104391424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560F2B5" w14:textId="656CB7B3" w:rsidR="00574ADE" w:rsidRDefault="00574ADE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_Toc104391425 \h </w:instrText>
      </w:r>
      <w:r>
        <w:fldChar w:fldCharType="separate"/>
      </w:r>
      <w:r>
        <w:t>14</w:t>
      </w:r>
      <w:r>
        <w:fldChar w:fldCharType="end"/>
      </w:r>
    </w:p>
    <w:p w14:paraId="5F966359" w14:textId="134BBF1B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4" w:name="_Toc121491440"/>
      <w:bookmarkStart w:id="5" w:name="_Toc124080445"/>
      <w:bookmarkEnd w:id="2"/>
      <w:bookmarkEnd w:id="3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6B6C96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567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000000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>
      <w:pPr>
        <w:pStyle w:val="Ttulo1"/>
      </w:pPr>
      <w:bookmarkStart w:id="6" w:name="_Toc104391401"/>
      <w:bookmarkEnd w:id="4"/>
      <w:bookmarkEnd w:id="5"/>
      <w:r>
        <w:lastRenderedPageBreak/>
        <w:t>VISÃO DO PROJETO</w:t>
      </w:r>
      <w:bookmarkEnd w:id="6"/>
    </w:p>
    <w:p w14:paraId="284C3C49" w14:textId="77777777" w:rsidR="003E6F98" w:rsidRPr="00192CAB" w:rsidRDefault="00370E34">
      <w:pPr>
        <w:pStyle w:val="Ttulo2"/>
        <w:rPr>
          <w:b/>
        </w:rPr>
      </w:pPr>
      <w:r w:rsidRPr="00192CAB">
        <w:rPr>
          <w:b/>
        </w:rPr>
        <w:tab/>
      </w:r>
      <w:bookmarkStart w:id="7" w:name="_Toc104391402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7"/>
      <w:r w:rsidR="001F502E" w:rsidRPr="00192CAB">
        <w:rPr>
          <w:b/>
        </w:rPr>
        <w:t xml:space="preserve"> </w:t>
      </w:r>
    </w:p>
    <w:p w14:paraId="7E4F5E06" w14:textId="77777777" w:rsidR="006B6C96" w:rsidRDefault="003E6F98" w:rsidP="006B6C96">
      <w:pPr>
        <w:ind w:left="2"/>
        <w:jc w:val="center"/>
        <w:rPr>
          <w:noProof/>
        </w:rPr>
      </w:pPr>
      <w:r>
        <w:rPr>
          <w:noProof/>
        </w:rPr>
        <w:tab/>
      </w:r>
      <w:r w:rsidR="006B6C96">
        <w:rPr>
          <w:noProof/>
        </w:rPr>
        <w:drawing>
          <wp:inline distT="0" distB="0" distL="0" distR="0" wp14:anchorId="54CCD7EB" wp14:editId="518441A4">
            <wp:extent cx="2133600" cy="2133600"/>
            <wp:effectExtent l="0" t="0" r="0" b="0"/>
            <wp:docPr id="48" name="Imagem 4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FF6B" w14:textId="77777777" w:rsidR="006B6C96" w:rsidRDefault="006B6C96" w:rsidP="006B6C96">
      <w:r>
        <w:tab/>
      </w:r>
    </w:p>
    <w:p w14:paraId="641193CB" w14:textId="77777777" w:rsidR="006B6C96" w:rsidRDefault="006B6C96" w:rsidP="006B6C96">
      <w:r>
        <w:tab/>
      </w:r>
      <w:proofErr w:type="spellStart"/>
      <w:proofErr w:type="gramStart"/>
      <w:r>
        <w:t>Endryl</w:t>
      </w:r>
      <w:proofErr w:type="spellEnd"/>
      <w:r>
        <w:t xml:space="preserve">  </w:t>
      </w:r>
      <w:proofErr w:type="spellStart"/>
      <w:r>
        <w:t>Fiorotti</w:t>
      </w:r>
      <w:proofErr w:type="spellEnd"/>
      <w:proofErr w:type="gramEnd"/>
    </w:p>
    <w:p w14:paraId="115FD07B" w14:textId="77777777" w:rsidR="006B6C96" w:rsidRDefault="006B6C96" w:rsidP="006B6C96">
      <w:r>
        <w:tab/>
        <w:t xml:space="preserve">Felipe Gomes </w:t>
      </w:r>
    </w:p>
    <w:p w14:paraId="23CDAA38" w14:textId="77777777" w:rsidR="006B6C96" w:rsidRDefault="006B6C96" w:rsidP="006B6C96">
      <w:r>
        <w:tab/>
        <w:t xml:space="preserve">Jaqueline Amorim </w:t>
      </w:r>
    </w:p>
    <w:p w14:paraId="2407EE47" w14:textId="77777777" w:rsidR="006B6C96" w:rsidRDefault="006B6C96" w:rsidP="006B6C96">
      <w:r>
        <w:tab/>
        <w:t xml:space="preserve">Rafael Caxixi </w:t>
      </w:r>
    </w:p>
    <w:p w14:paraId="5F4CDBA7" w14:textId="77777777" w:rsidR="006B6C96" w:rsidRDefault="006B6C96" w:rsidP="006B6C96">
      <w:r>
        <w:tab/>
        <w:t>Ricardo Soares</w:t>
      </w:r>
    </w:p>
    <w:p w14:paraId="229388E9" w14:textId="77777777" w:rsidR="006B6C96" w:rsidRDefault="006B6C96" w:rsidP="006B6C96">
      <w:r>
        <w:tab/>
        <w:t>Vitoria Vieira</w:t>
      </w:r>
    </w:p>
    <w:p w14:paraId="10F8140F" w14:textId="77777777" w:rsidR="006B6C96" w:rsidRDefault="006B6C96" w:rsidP="006B6C96"/>
    <w:p w14:paraId="0FB1953D" w14:textId="16F348A3" w:rsidR="00370E34" w:rsidRDefault="006B6C96" w:rsidP="003F4E12">
      <w:pPr>
        <w:rPr>
          <w:noProof/>
        </w:rPr>
      </w:pPr>
      <w:r>
        <w:tab/>
      </w:r>
      <w:bookmarkStart w:id="8" w:name="_Hlk114817606"/>
      <w:r>
        <w:t xml:space="preserve">Somos uma equipe de 6 </w:t>
      </w:r>
      <w:r w:rsidR="00EB5A66">
        <w:t>empreendedores</w:t>
      </w:r>
      <w:r w:rsidR="00591D41">
        <w:t xml:space="preserve"> </w:t>
      </w:r>
      <w:r>
        <w:t xml:space="preserve">que </w:t>
      </w:r>
      <w:r w:rsidR="00591D41">
        <w:t xml:space="preserve">visam um </w:t>
      </w:r>
      <w:r w:rsidR="00AB78BA">
        <w:t xml:space="preserve">futuro descomplicado e ágil com inovações em tecnologia, assim compomos </w:t>
      </w:r>
      <w:r>
        <w:t xml:space="preserve">a Fast System, uma empresa da área de </w:t>
      </w:r>
      <w:r w:rsidR="000E5674" w:rsidRPr="000E5674">
        <w:rPr>
          <w:i/>
          <w:iCs/>
        </w:rPr>
        <w:t>Technology</w:t>
      </w:r>
      <w:r>
        <w:t xml:space="preserve"> </w:t>
      </w:r>
      <w:r w:rsidR="000E5674">
        <w:t xml:space="preserve">que atua no ramo de </w:t>
      </w:r>
      <w:r w:rsidR="000E5674" w:rsidRPr="000E5674">
        <w:rPr>
          <w:i/>
          <w:iCs/>
        </w:rPr>
        <w:t>Food Service</w:t>
      </w:r>
      <w:r w:rsidR="00282E4F">
        <w:t>, buscando</w:t>
      </w:r>
      <w:r w:rsidR="00CB3F7C">
        <w:t xml:space="preserve"> sempre</w:t>
      </w:r>
      <w:r w:rsidR="00282E4F">
        <w:t xml:space="preserve"> melhorias </w:t>
      </w:r>
      <w:r w:rsidR="00CB3F7C">
        <w:t xml:space="preserve">técnicas para os donos de </w:t>
      </w:r>
      <w:r w:rsidR="001245E0">
        <w:t xml:space="preserve">sistemas de </w:t>
      </w:r>
      <w:r w:rsidR="00EB5A66" w:rsidRPr="001245E0">
        <w:rPr>
          <w:i/>
          <w:iCs/>
        </w:rPr>
        <w:t>Fast-food</w:t>
      </w:r>
      <w:r w:rsidR="001245E0">
        <w:t xml:space="preserve"> em todo o país</w:t>
      </w:r>
      <w:r w:rsidR="00A779BC">
        <w:t>.</w:t>
      </w:r>
      <w:r w:rsidR="00063F70">
        <w:t xml:space="preserve"> </w:t>
      </w:r>
      <w:r w:rsidR="00A779BC">
        <w:t xml:space="preserve"> </w:t>
      </w:r>
      <w:r>
        <w:t>Temos como valores: Compromisso, trabalho em equipe, responsabilidade, transparência e melhoria contínua para conquistar excelência em qualidade e satisfação aos clientes.</w:t>
      </w:r>
      <w:r>
        <w:rPr>
          <w:noProof/>
        </w:rPr>
        <w:t xml:space="preserve"> </w:t>
      </w:r>
      <w:bookmarkEnd w:id="8"/>
    </w:p>
    <w:p w14:paraId="5F1E9AF2" w14:textId="72D100BB" w:rsidR="006B45D3" w:rsidRDefault="006B45D3" w:rsidP="003F4E12">
      <w:pPr>
        <w:rPr>
          <w:noProof/>
        </w:rPr>
      </w:pPr>
    </w:p>
    <w:p w14:paraId="5715EBFC" w14:textId="31002AA4" w:rsidR="006B45D3" w:rsidRDefault="006B45D3" w:rsidP="003F4E12">
      <w:pPr>
        <w:rPr>
          <w:noProof/>
        </w:rPr>
      </w:pPr>
    </w:p>
    <w:p w14:paraId="6E70A393" w14:textId="77777777" w:rsidR="006B45D3" w:rsidRDefault="006B45D3" w:rsidP="003F4E12">
      <w:pPr>
        <w:rPr>
          <w:noProof/>
        </w:rPr>
      </w:pPr>
    </w:p>
    <w:p w14:paraId="2AB6FB09" w14:textId="0580730A" w:rsidR="003F4E12" w:rsidRDefault="00084588">
      <w:pPr>
        <w:pStyle w:val="Ttulo2"/>
        <w:rPr>
          <w:b/>
        </w:rPr>
      </w:pPr>
      <w:bookmarkStart w:id="9" w:name="_Toc104391403"/>
      <w:bookmarkStart w:id="10" w:name="_Toc124080447"/>
      <w:r>
        <w:rPr>
          <w:b/>
        </w:rPr>
        <w:lastRenderedPageBreak/>
        <w:t>CONTEXTO</w:t>
      </w:r>
      <w:bookmarkEnd w:id="9"/>
    </w:p>
    <w:p w14:paraId="4C30B168" w14:textId="5A6C7224" w:rsidR="00F61879" w:rsidRDefault="001D443D" w:rsidP="006B45D3">
      <w:r>
        <w:t xml:space="preserve">O mercado </w:t>
      </w:r>
      <w:r w:rsidR="003A49AF">
        <w:t xml:space="preserve">cada dia mais necessita e adquire serviços de tecnologia para melhor funcionalidade do negócio. </w:t>
      </w:r>
      <w:r w:rsidR="00A11D42">
        <w:t xml:space="preserve">E no ramo de </w:t>
      </w:r>
      <w:r w:rsidR="00A11D42" w:rsidRPr="00F61879">
        <w:rPr>
          <w:i/>
          <w:iCs/>
        </w:rPr>
        <w:t>Fast Food</w:t>
      </w:r>
      <w:r w:rsidR="00A11D42">
        <w:t xml:space="preserve"> não poderia ser diferente</w:t>
      </w:r>
      <w:r w:rsidR="00C411D2">
        <w:t>, t</w:t>
      </w:r>
      <w:r w:rsidR="006B6B99">
        <w:t>otens de autoatendimento</w:t>
      </w:r>
      <w:r w:rsidR="00A11D42">
        <w:t xml:space="preserve">, televisões para visualização dos pedidos, caixas </w:t>
      </w:r>
      <w:r w:rsidR="0095487D">
        <w:t xml:space="preserve">com sistemas mais eficazes, dentre outras inovações veem </w:t>
      </w:r>
      <w:r w:rsidR="006E4021">
        <w:t>tomando conta, principalmente em um ramo onde a rapidez e agilidade são requisitos no dia a dia</w:t>
      </w:r>
      <w:r w:rsidR="009C57B8">
        <w:t xml:space="preserve">, e em um país onde aponta </w:t>
      </w:r>
      <w:r w:rsidR="00D22627">
        <w:t xml:space="preserve">uma expansão </w:t>
      </w:r>
      <w:r w:rsidR="00284442">
        <w:t>constante na área</w:t>
      </w:r>
      <w:r w:rsidR="00F61879">
        <w:t xml:space="preserve">. </w:t>
      </w:r>
    </w:p>
    <w:p w14:paraId="2BCA07E6" w14:textId="7D51FB82" w:rsidR="006B45D3" w:rsidRPr="00F61879" w:rsidRDefault="00F61879" w:rsidP="006B45D3">
      <w:pPr>
        <w:rPr>
          <w:rFonts w:cs="Arial"/>
        </w:rPr>
      </w:pPr>
      <w:bookmarkStart w:id="11" w:name="_Hlk116736166"/>
      <w:r>
        <w:rPr>
          <w:rFonts w:cs="Arial"/>
        </w:rPr>
        <w:t>C</w:t>
      </w:r>
      <w:r w:rsidR="00BF6DEC" w:rsidRPr="00BF6DEC">
        <w:rPr>
          <w:rFonts w:cs="Arial"/>
        </w:rPr>
        <w:t xml:space="preserve">onforme levantamento da </w:t>
      </w:r>
      <w:r w:rsidR="00BF6DEC" w:rsidRPr="00F61879">
        <w:rPr>
          <w:rFonts w:cs="Arial"/>
          <w:i/>
          <w:iCs/>
        </w:rPr>
        <w:t xml:space="preserve">EAE Business </w:t>
      </w:r>
      <w:proofErr w:type="spellStart"/>
      <w:r w:rsidR="00BF6DEC" w:rsidRPr="00F61879">
        <w:rPr>
          <w:rFonts w:cs="Arial"/>
          <w:i/>
          <w:iCs/>
        </w:rPr>
        <w:t>School</w:t>
      </w:r>
      <w:proofErr w:type="spellEnd"/>
      <w:r w:rsidR="00BF6DEC" w:rsidRPr="00BF6DEC">
        <w:rPr>
          <w:rFonts w:cs="Arial"/>
        </w:rPr>
        <w:t xml:space="preserve">, o </w:t>
      </w:r>
      <w:r>
        <w:rPr>
          <w:rFonts w:cs="Arial"/>
        </w:rPr>
        <w:t>p</w:t>
      </w:r>
      <w:r w:rsidR="00BF6DEC" w:rsidRPr="00BF6DEC">
        <w:rPr>
          <w:rFonts w:cs="Arial"/>
        </w:rPr>
        <w:t>aís registrou um crescimento de 31%, em média, no gasto por habitante com esse tipo de alimentação nos últimos cinco anos</w:t>
      </w:r>
      <w:r>
        <w:rPr>
          <w:rFonts w:cs="Arial"/>
        </w:rPr>
        <w:t>, e aponta que hoje</w:t>
      </w:r>
      <w:r w:rsidRPr="00F61879">
        <w:rPr>
          <w:rFonts w:cs="Arial"/>
        </w:rPr>
        <w:t xml:space="preserve"> o mercado de fast-food movimenta em todo o </w:t>
      </w:r>
      <w:r>
        <w:rPr>
          <w:rFonts w:cs="Arial"/>
        </w:rPr>
        <w:t>p</w:t>
      </w:r>
      <w:r w:rsidRPr="00F61879">
        <w:rPr>
          <w:rFonts w:cs="Arial"/>
        </w:rPr>
        <w:t>aís R$ 53,7 bilhões</w:t>
      </w:r>
      <w:r w:rsidR="00AD6814">
        <w:rPr>
          <w:rFonts w:cs="Arial"/>
        </w:rPr>
        <w:t xml:space="preserve">, ou seja, </w:t>
      </w:r>
      <w:r w:rsidR="001337C1">
        <w:rPr>
          <w:rFonts w:cs="Arial"/>
        </w:rPr>
        <w:t xml:space="preserve">restaurantes que atuam com esse sistema </w:t>
      </w:r>
      <w:r w:rsidR="00EB5A66">
        <w:rPr>
          <w:rFonts w:cs="Arial"/>
        </w:rPr>
        <w:t>preveem</w:t>
      </w:r>
      <w:r w:rsidR="001337C1">
        <w:rPr>
          <w:rFonts w:cs="Arial"/>
        </w:rPr>
        <w:t xml:space="preserve"> </w:t>
      </w:r>
      <w:r w:rsidR="000D6EA4">
        <w:rPr>
          <w:rFonts w:cs="Arial"/>
        </w:rPr>
        <w:t>uma grande concorrência</w:t>
      </w:r>
      <w:r w:rsidR="001337C1">
        <w:rPr>
          <w:rFonts w:cs="Arial"/>
        </w:rPr>
        <w:t xml:space="preserve">, onde se destaca </w:t>
      </w:r>
      <w:r w:rsidR="005479C8">
        <w:rPr>
          <w:rFonts w:cs="Arial"/>
        </w:rPr>
        <w:t>claro, além de qualidade do produto, a velocidade com que esse produto é entregue.</w:t>
      </w:r>
    </w:p>
    <w:bookmarkEnd w:id="11"/>
    <w:p w14:paraId="56EB3C77" w14:textId="77777777" w:rsidR="00D22627" w:rsidRPr="00BF6DEC" w:rsidRDefault="00D22627" w:rsidP="006B45D3">
      <w:pPr>
        <w:rPr>
          <w:rFonts w:cs="Arial"/>
        </w:rPr>
      </w:pPr>
    </w:p>
    <w:p w14:paraId="19E27546" w14:textId="638FE945" w:rsidR="003F4E12" w:rsidRDefault="00084588">
      <w:pPr>
        <w:pStyle w:val="Ttulo2"/>
        <w:rPr>
          <w:b/>
        </w:rPr>
      </w:pPr>
      <w:bookmarkStart w:id="12" w:name="_Toc104391404"/>
      <w:r w:rsidRPr="00084588">
        <w:rPr>
          <w:b/>
        </w:rPr>
        <w:t>Problema / justificativa do projeto</w:t>
      </w:r>
      <w:bookmarkEnd w:id="12"/>
    </w:p>
    <w:p w14:paraId="22F4F228" w14:textId="29FAA633" w:rsidR="00DF050D" w:rsidRPr="00DF050D" w:rsidRDefault="00DF050D" w:rsidP="00DF050D">
      <w:pPr>
        <w:rPr>
          <w:rFonts w:cs="Arial"/>
        </w:rPr>
      </w:pPr>
    </w:p>
    <w:p w14:paraId="3516B275" w14:textId="29991576" w:rsidR="00DF050D" w:rsidRPr="00CB6BA6" w:rsidRDefault="005479C8" w:rsidP="00CB6BA6">
      <w:r>
        <w:t>A r</w:t>
      </w:r>
      <w:r w:rsidR="00DF050D" w:rsidRPr="00CB6BA6">
        <w:rPr>
          <w:bdr w:val="none" w:sz="0" w:space="0" w:color="auto" w:frame="1"/>
        </w:rPr>
        <w:t>apidez no atendimento</w:t>
      </w:r>
      <w:r w:rsidR="00DF050D" w:rsidRPr="00CB6BA6">
        <w:t> é</w:t>
      </w:r>
      <w:r w:rsidR="00B56106" w:rsidRPr="00CB6BA6">
        <w:t xml:space="preserve"> </w:t>
      </w:r>
      <w:r w:rsidR="00DF050D" w:rsidRPr="00CB6BA6">
        <w:t>importante por diversas razões: ela interfere na satisfação do cliente, afeta o giro de suas mesas e afeta até a temperatura da comida que é servida por seu estabelecimento. Consequentemente, a falha nesses processos impacta diretamente sua geração de renda, causando prejuízos que, em longo prazo, podem levá-lo à falência.</w:t>
      </w:r>
    </w:p>
    <w:p w14:paraId="42C8F903" w14:textId="796C8CE6" w:rsidR="00DF050D" w:rsidRPr="00CB6BA6" w:rsidRDefault="00DF050D" w:rsidP="00CB6BA6">
      <w:r w:rsidRPr="00CB6BA6">
        <w:t xml:space="preserve">Se o giro de mesas de seu restaurante é lento devido ao atendimento, por </w:t>
      </w:r>
      <w:r w:rsidR="00E0341A" w:rsidRPr="00CB6BA6">
        <w:t>exemplo, você</w:t>
      </w:r>
      <w:r w:rsidRPr="00CB6BA6">
        <w:t xml:space="preserve"> atenderá menos e, obviamente, terá um menor faturamento. Além disso, </w:t>
      </w:r>
      <w:r w:rsidRPr="00CB6BA6">
        <w:rPr>
          <w:bdr w:val="none" w:sz="0" w:space="0" w:color="auto" w:frame="1"/>
        </w:rPr>
        <w:t>um cliente insatisfeito devido à demora no atendimento não volta a consumir em seu estabelecimento e não recomenda o restaurante aos amigos</w:t>
      </w:r>
      <w:r w:rsidRPr="00CB6BA6">
        <w:t> – resultando em mais queda no faturamento.</w:t>
      </w:r>
    </w:p>
    <w:p w14:paraId="5FEEC47C" w14:textId="41A4D2E4" w:rsidR="00F335A2" w:rsidRPr="00CB6BA6" w:rsidRDefault="00B158F6" w:rsidP="00CB6BA6">
      <w:r w:rsidRPr="00CB6BA6">
        <w:rPr>
          <w:shd w:val="clear" w:color="auto" w:fill="F8F8F8"/>
        </w:rPr>
        <w:t>Segundo dados do Procon, </w:t>
      </w:r>
      <w:r w:rsidRPr="00CB6BA6">
        <w:rPr>
          <w:bdr w:val="none" w:sz="0" w:space="0" w:color="auto" w:frame="1"/>
          <w:shd w:val="clear" w:color="auto" w:fill="F8F8F8"/>
        </w:rPr>
        <w:t>a demora no atendimento é uma das principais razões que levam um cliente a desistir de consumir um produto ou contratar um serviço</w:t>
      </w:r>
      <w:r w:rsidRPr="00CB6BA6">
        <w:rPr>
          <w:shd w:val="clear" w:color="auto" w:fill="F8F8F8"/>
        </w:rPr>
        <w:t>. </w:t>
      </w:r>
      <w:r w:rsidR="00A849ED" w:rsidRPr="00CB6BA6">
        <w:t xml:space="preserve"> </w:t>
      </w:r>
    </w:p>
    <w:p w14:paraId="35EA34EA" w14:textId="36710451" w:rsidR="003F4E12" w:rsidRDefault="003F4E12" w:rsidP="00CB6BA6"/>
    <w:p w14:paraId="4E915AD9" w14:textId="2E2F160B" w:rsidR="00DB5CA5" w:rsidRDefault="00DB5CA5">
      <w:pPr>
        <w:pStyle w:val="Ttulo2"/>
        <w:rPr>
          <w:b/>
        </w:rPr>
      </w:pPr>
      <w:r>
        <w:rPr>
          <w:b/>
        </w:rPr>
        <w:lastRenderedPageBreak/>
        <w:t>USER STORY</w:t>
      </w:r>
    </w:p>
    <w:p w14:paraId="5F6D6808" w14:textId="033CD20D" w:rsidR="00B9239E" w:rsidRPr="00B9239E" w:rsidRDefault="00B9239E" w:rsidP="00B9239E">
      <w:r>
        <w:tab/>
      </w:r>
    </w:p>
    <w:p w14:paraId="3D42B5C7" w14:textId="453A268C" w:rsidR="00B9239E" w:rsidRPr="00B9239E" w:rsidRDefault="00B9239E" w:rsidP="00B9239E">
      <w:pPr>
        <w:pStyle w:val="paragraph"/>
        <w:spacing w:before="0" w:beforeAutospacing="0" w:after="0" w:afterAutospacing="0"/>
        <w:ind w:left="576"/>
        <w:jc w:val="both"/>
        <w:textAlignment w:val="baseline"/>
        <w:rPr>
          <w:rStyle w:val="normaltextrun"/>
          <w:rFonts w:ascii="Arial" w:hAnsi="Arial" w:cs="Arial"/>
          <w:lang w:val="pt-BR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  <w:lang w:val="pt-BR"/>
        </w:rPr>
        <w:t xml:space="preserve">  </w:t>
      </w:r>
      <w:r w:rsidRPr="00B9239E">
        <w:rPr>
          <w:rStyle w:val="normaltextrun"/>
          <w:rFonts w:ascii="Arial" w:hAnsi="Arial" w:cs="Arial"/>
          <w:color w:val="000000"/>
          <w:shd w:val="clear" w:color="auto" w:fill="FFFFFF"/>
          <w:lang w:val="pt-BR"/>
        </w:rPr>
        <w:t>1.Eu enquanto dono do restaurante,</w:t>
      </w:r>
    </w:p>
    <w:p w14:paraId="0C5153EA" w14:textId="453FAE5A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uma aplicação que agiliza os atendimentos de pedidos,</w:t>
      </w:r>
    </w:p>
    <w:p w14:paraId="270CF753" w14:textId="37109B5F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para aumentar a satisfação dos clientes e assim evitar perda de clientes e aumentar os lucros.</w:t>
      </w:r>
    </w:p>
    <w:p w14:paraId="3778F149" w14:textId="13255BD7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</w:p>
    <w:p w14:paraId="35CD57F5" w14:textId="1B40EFCB" w:rsidR="00093DC9" w:rsidRPr="00B9239E" w:rsidRDefault="00093DC9">
      <w:pPr>
        <w:pStyle w:val="paragraph"/>
        <w:numPr>
          <w:ilvl w:val="0"/>
          <w:numId w:val="14"/>
        </w:numPr>
        <w:spacing w:before="0" w:beforeAutospacing="0" w:after="0" w:afterAutospacing="0"/>
        <w:ind w:left="780"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enquanto suporte do restaurante,</w:t>
      </w:r>
    </w:p>
    <w:p w14:paraId="21B43510" w14:textId="253C0A6D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um monitoramento de máquinas em tempo real,</w:t>
      </w:r>
    </w:p>
    <w:p w14:paraId="19645F3C" w14:textId="0B68BC9C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para prever uma possível trava na máquina.</w:t>
      </w:r>
    </w:p>
    <w:p w14:paraId="3AA65205" w14:textId="4C186B50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</w:p>
    <w:p w14:paraId="19A55FC3" w14:textId="5FD9B035" w:rsidR="00093DC9" w:rsidRPr="00B9239E" w:rsidRDefault="00093DC9">
      <w:pPr>
        <w:pStyle w:val="paragraph"/>
        <w:numPr>
          <w:ilvl w:val="0"/>
          <w:numId w:val="15"/>
        </w:numPr>
        <w:spacing w:before="0" w:beforeAutospacing="0" w:after="0" w:afterAutospacing="0"/>
        <w:ind w:left="780"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enquanto suporte do restaurante,</w:t>
      </w:r>
    </w:p>
    <w:p w14:paraId="78577C6D" w14:textId="3D49BA6B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uma aplicação que monitorasse o uso de aplicações indevidas,</w:t>
      </w:r>
    </w:p>
    <w:p w14:paraId="4F4D5177" w14:textId="50817A8E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  <w:r w:rsidRPr="00B9239E">
        <w:rPr>
          <w:rStyle w:val="normaltextrun"/>
          <w:rFonts w:ascii="Arial" w:hAnsi="Arial" w:cs="Arial"/>
          <w:lang w:val="pt-BR"/>
        </w:rPr>
        <w:t>para evitar sobrecargas.</w:t>
      </w:r>
    </w:p>
    <w:p w14:paraId="643B2369" w14:textId="124771B4" w:rsidR="00093DC9" w:rsidRPr="00B9239E" w:rsidRDefault="00093DC9" w:rsidP="00B9239E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sz w:val="18"/>
          <w:szCs w:val="18"/>
        </w:rPr>
      </w:pPr>
    </w:p>
    <w:p w14:paraId="4BCA6389" w14:textId="59E1D13E" w:rsidR="00093DC9" w:rsidRPr="00B9239E" w:rsidRDefault="00093DC9">
      <w:pPr>
        <w:pStyle w:val="paragraph"/>
        <w:numPr>
          <w:ilvl w:val="0"/>
          <w:numId w:val="16"/>
        </w:numPr>
        <w:spacing w:before="0" w:beforeAutospacing="0" w:after="0" w:afterAutospacing="0"/>
        <w:ind w:left="780"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enquanto atendente do restaurante,</w:t>
      </w:r>
    </w:p>
    <w:p w14:paraId="2E596A4B" w14:textId="472522F8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um sistema que evite a lentidão das máquinas,</w:t>
      </w:r>
    </w:p>
    <w:p w14:paraId="374F8BD3" w14:textId="76BB7010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para agilizar o atendimento do caixa.</w:t>
      </w:r>
    </w:p>
    <w:p w14:paraId="01B3E98F" w14:textId="0FC70C34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</w:p>
    <w:p w14:paraId="6E13C67F" w14:textId="622BDA11" w:rsidR="00093DC9" w:rsidRPr="00B9239E" w:rsidRDefault="00093DC9">
      <w:pPr>
        <w:pStyle w:val="paragraph"/>
        <w:numPr>
          <w:ilvl w:val="0"/>
          <w:numId w:val="17"/>
        </w:numPr>
        <w:spacing w:before="0" w:beforeAutospacing="0" w:after="0" w:afterAutospacing="0"/>
        <w:ind w:left="780"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como atendente de caixa,</w:t>
      </w:r>
    </w:p>
    <w:p w14:paraId="07B2F525" w14:textId="47599A56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um sistema que acionasse o suporte mais rapidamente,</w:t>
      </w:r>
    </w:p>
    <w:p w14:paraId="77735259" w14:textId="5382BF1D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para agilizar o reparo da máquina.</w:t>
      </w:r>
    </w:p>
    <w:p w14:paraId="1E2B0C3B" w14:textId="59EAAEA0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</w:p>
    <w:p w14:paraId="7480FC7C" w14:textId="1B3A09F7" w:rsidR="00093DC9" w:rsidRPr="00B9239E" w:rsidRDefault="00093DC9">
      <w:pPr>
        <w:pStyle w:val="paragraph"/>
        <w:numPr>
          <w:ilvl w:val="0"/>
          <w:numId w:val="18"/>
        </w:numPr>
        <w:spacing w:before="0" w:beforeAutospacing="0" w:after="0" w:afterAutospacing="0"/>
        <w:ind w:left="780"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como cliente do restaurante,</w:t>
      </w:r>
    </w:p>
    <w:p w14:paraId="13632513" w14:textId="1C9D1A68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caixas que não travem,</w:t>
      </w:r>
    </w:p>
    <w:p w14:paraId="5D91FF79" w14:textId="520ABACF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  <w:r w:rsidRPr="00B9239E">
        <w:rPr>
          <w:rStyle w:val="normaltextrun"/>
          <w:rFonts w:ascii="Arial" w:hAnsi="Arial" w:cs="Arial"/>
          <w:lang w:val="pt-BR"/>
        </w:rPr>
        <w:t>para um atendimento rápido.</w:t>
      </w:r>
    </w:p>
    <w:p w14:paraId="4502C04A" w14:textId="00AD656E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</w:p>
    <w:p w14:paraId="1597AFFA" w14:textId="1718D25A" w:rsidR="00093DC9" w:rsidRPr="00B9239E" w:rsidRDefault="00093DC9">
      <w:pPr>
        <w:pStyle w:val="paragraph"/>
        <w:numPr>
          <w:ilvl w:val="0"/>
          <w:numId w:val="19"/>
        </w:numPr>
        <w:spacing w:before="0" w:beforeAutospacing="0" w:after="0" w:afterAutospacing="0"/>
        <w:ind w:left="780"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como suporte do restaurante,</w:t>
      </w:r>
    </w:p>
    <w:p w14:paraId="7746BC2B" w14:textId="2E4A92AD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uma aplicação que mostrasse um histórico de manutenções de cada máquina,</w:t>
      </w:r>
    </w:p>
    <w:p w14:paraId="6FADC038" w14:textId="7DE9BCDD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para analisar quais máquinas precisam ser trocadas.</w:t>
      </w:r>
    </w:p>
    <w:p w14:paraId="77B41542" w14:textId="0AFF73D2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</w:p>
    <w:p w14:paraId="52A07AFD" w14:textId="050AEF06" w:rsidR="00093DC9" w:rsidRPr="00B9239E" w:rsidRDefault="00093DC9">
      <w:pPr>
        <w:pStyle w:val="paragraph"/>
        <w:numPr>
          <w:ilvl w:val="0"/>
          <w:numId w:val="20"/>
        </w:numPr>
        <w:spacing w:before="0" w:beforeAutospacing="0" w:after="0" w:afterAutospacing="0"/>
        <w:ind w:left="780"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como dono/ gerente do restaurante,</w:t>
      </w:r>
    </w:p>
    <w:p w14:paraId="719B190B" w14:textId="0F806158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que apenas os responsáveis pela empresa decidissem os apps liberados,</w:t>
      </w:r>
    </w:p>
    <w:p w14:paraId="661CB2BB" w14:textId="4B232E3B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  <w:r w:rsidRPr="00B9239E">
        <w:rPr>
          <w:rStyle w:val="normaltextrun"/>
          <w:rFonts w:ascii="Arial" w:hAnsi="Arial" w:cs="Arial"/>
          <w:lang w:val="pt-BR"/>
        </w:rPr>
        <w:t>para evitar configurações indevidas.</w:t>
      </w:r>
    </w:p>
    <w:p w14:paraId="760193F6" w14:textId="1FB16F4B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</w:p>
    <w:p w14:paraId="35963104" w14:textId="75074C43" w:rsidR="00093DC9" w:rsidRPr="00B9239E" w:rsidRDefault="00093DC9">
      <w:pPr>
        <w:pStyle w:val="paragraph"/>
        <w:numPr>
          <w:ilvl w:val="0"/>
          <w:numId w:val="21"/>
        </w:numPr>
        <w:spacing w:before="0" w:beforeAutospacing="0" w:after="0" w:afterAutospacing="0"/>
        <w:ind w:left="780"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como suporte do restaurante,</w:t>
      </w:r>
    </w:p>
    <w:p w14:paraId="5DE3289D" w14:textId="34059323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um sistema que me mostrasse qual hardware da máquina está sobrecarregado,</w:t>
      </w:r>
    </w:p>
    <w:p w14:paraId="6E99F7C8" w14:textId="54EA75AA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para evitar trocas de hardware desnecessárias.</w:t>
      </w:r>
    </w:p>
    <w:p w14:paraId="23C3B150" w14:textId="41B0CD54" w:rsidR="00093DC9" w:rsidRPr="00B9239E" w:rsidRDefault="00093DC9">
      <w:pPr>
        <w:pStyle w:val="paragraph"/>
        <w:numPr>
          <w:ilvl w:val="0"/>
          <w:numId w:val="22"/>
        </w:numPr>
        <w:spacing w:before="0" w:beforeAutospacing="0" w:after="0" w:afterAutospacing="0"/>
        <w:ind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como suporte do restaurante,</w:t>
      </w:r>
    </w:p>
    <w:p w14:paraId="25761511" w14:textId="36C1EFCD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um sistema que me mostrasse qual hardware da máquina está sobrecarregado,</w:t>
      </w:r>
    </w:p>
    <w:p w14:paraId="3E130032" w14:textId="62E5AE03" w:rsidR="00093DC9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Style w:val="normaltextrun"/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para auxiliar na manutenção.</w:t>
      </w:r>
    </w:p>
    <w:p w14:paraId="20518B2C" w14:textId="230330A1" w:rsidR="00B9239E" w:rsidRDefault="00B9239E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Style w:val="normaltextrun"/>
          <w:rFonts w:ascii="Arial" w:hAnsi="Arial" w:cs="Arial"/>
          <w:lang w:val="pt-BR"/>
        </w:rPr>
      </w:pPr>
    </w:p>
    <w:p w14:paraId="4C6D5F76" w14:textId="1AF41CF1" w:rsidR="00B9239E" w:rsidRDefault="00B9239E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Style w:val="normaltextrun"/>
          <w:rFonts w:ascii="Arial" w:hAnsi="Arial" w:cs="Arial"/>
          <w:lang w:val="pt-BR"/>
        </w:rPr>
      </w:pPr>
    </w:p>
    <w:p w14:paraId="220712AF" w14:textId="046481D8" w:rsidR="00B9239E" w:rsidRDefault="00B9239E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Style w:val="normaltextrun"/>
          <w:rFonts w:ascii="Arial" w:hAnsi="Arial" w:cs="Arial"/>
          <w:lang w:val="pt-BR"/>
        </w:rPr>
      </w:pPr>
    </w:p>
    <w:p w14:paraId="1ED5ECC6" w14:textId="77777777" w:rsidR="00B9239E" w:rsidRPr="00B9239E" w:rsidRDefault="00B9239E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</w:p>
    <w:p w14:paraId="79FB61E4" w14:textId="6AE986EB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</w:p>
    <w:p w14:paraId="3BE75EF7" w14:textId="1BE9D3D1" w:rsidR="00093DC9" w:rsidRPr="00B9239E" w:rsidRDefault="00093DC9">
      <w:pPr>
        <w:pStyle w:val="paragraph"/>
        <w:numPr>
          <w:ilvl w:val="0"/>
          <w:numId w:val="23"/>
        </w:numPr>
        <w:spacing w:before="0" w:beforeAutospacing="0" w:after="0" w:afterAutospacing="0"/>
        <w:ind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lastRenderedPageBreak/>
        <w:t>Eu como suporte do restaurante,</w:t>
      </w:r>
    </w:p>
    <w:p w14:paraId="3632FC61" w14:textId="746FC8DF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dashboard fácil de interpretar, objetiva e que priorizasse os caixas em alerta,</w:t>
      </w:r>
    </w:p>
    <w:p w14:paraId="5D08D620" w14:textId="7F7A0BF1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  <w:r w:rsidRPr="00B9239E">
        <w:rPr>
          <w:rStyle w:val="normaltextrun"/>
          <w:rFonts w:ascii="Arial" w:hAnsi="Arial" w:cs="Arial"/>
          <w:lang w:val="pt-BR"/>
        </w:rPr>
        <w:t>para facilitar o monitoramento.</w:t>
      </w:r>
    </w:p>
    <w:p w14:paraId="370B6F01" w14:textId="0829235A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</w:p>
    <w:p w14:paraId="4CAE49FC" w14:textId="2D3DDE7B" w:rsidR="00093DC9" w:rsidRPr="00B9239E" w:rsidRDefault="00093DC9">
      <w:pPr>
        <w:pStyle w:val="paragraph"/>
        <w:numPr>
          <w:ilvl w:val="0"/>
          <w:numId w:val="24"/>
        </w:numPr>
        <w:spacing w:before="0" w:beforeAutospacing="0" w:after="0" w:afterAutospacing="0"/>
        <w:ind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como suporte do restaurante,</w:t>
      </w:r>
    </w:p>
    <w:p w14:paraId="55593378" w14:textId="398CE3A9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conseguir realizar suportes remotamente,</w:t>
      </w:r>
    </w:p>
    <w:p w14:paraId="5A186426" w14:textId="6D068F1A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  <w:r w:rsidRPr="00B9239E">
        <w:rPr>
          <w:rStyle w:val="normaltextrun"/>
          <w:rFonts w:ascii="Arial" w:hAnsi="Arial" w:cs="Arial"/>
          <w:lang w:val="pt-BR"/>
        </w:rPr>
        <w:t>para agilizar o reparo.</w:t>
      </w:r>
    </w:p>
    <w:p w14:paraId="74C6F2AC" w14:textId="2FACC7F1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</w:p>
    <w:p w14:paraId="0F58ADC5" w14:textId="127F26D2" w:rsidR="00093DC9" w:rsidRPr="00B9239E" w:rsidRDefault="00093DC9">
      <w:pPr>
        <w:pStyle w:val="paragraph"/>
        <w:numPr>
          <w:ilvl w:val="0"/>
          <w:numId w:val="25"/>
        </w:numPr>
        <w:spacing w:before="0" w:beforeAutospacing="0" w:after="0" w:afterAutospacing="0"/>
        <w:ind w:firstLine="0"/>
        <w:jc w:val="both"/>
        <w:textAlignment w:val="baseline"/>
        <w:rPr>
          <w:rFonts w:ascii="Arial" w:hAnsi="Arial" w:cs="Arial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Eu como suporte do restaurante,</w:t>
      </w:r>
    </w:p>
    <w:p w14:paraId="580F06A7" w14:textId="3300F798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  <w:lang w:val="pt-BR"/>
        </w:rPr>
      </w:pPr>
      <w:r w:rsidRPr="00B9239E">
        <w:rPr>
          <w:rStyle w:val="normaltextrun"/>
          <w:rFonts w:ascii="Arial" w:hAnsi="Arial" w:cs="Arial"/>
          <w:lang w:val="pt-BR"/>
        </w:rPr>
        <w:t>gostaria de um sistema que me avisasse que a máquina está próxima de perder sua vida útil,</w:t>
      </w:r>
    </w:p>
    <w:p w14:paraId="537F1553" w14:textId="472749A0" w:rsidR="00093DC9" w:rsidRPr="00B9239E" w:rsidRDefault="00093DC9" w:rsidP="00B9239E">
      <w:pPr>
        <w:pStyle w:val="paragraph"/>
        <w:spacing w:before="0" w:beforeAutospacing="0" w:after="0" w:afterAutospacing="0"/>
        <w:ind w:left="420"/>
        <w:jc w:val="both"/>
        <w:textAlignment w:val="baseline"/>
        <w:rPr>
          <w:rFonts w:ascii="Arial" w:hAnsi="Arial" w:cs="Arial"/>
          <w:sz w:val="18"/>
          <w:szCs w:val="18"/>
        </w:rPr>
      </w:pPr>
      <w:r w:rsidRPr="00B9239E">
        <w:rPr>
          <w:rStyle w:val="normaltextrun"/>
          <w:rFonts w:ascii="Arial" w:hAnsi="Arial" w:cs="Arial"/>
          <w:lang w:val="pt-BR"/>
        </w:rPr>
        <w:t>para evitar gastos inesperados.</w:t>
      </w:r>
    </w:p>
    <w:p w14:paraId="265B0CFC" w14:textId="77777777" w:rsidR="00DB5CA5" w:rsidRPr="00DB5CA5" w:rsidRDefault="00DB5CA5" w:rsidP="00DB5CA5"/>
    <w:p w14:paraId="28BF7490" w14:textId="77777777" w:rsidR="00DB5CA5" w:rsidRDefault="00DB5CA5" w:rsidP="00CB6BA6"/>
    <w:p w14:paraId="74FCC51A" w14:textId="77777777" w:rsidR="003F4E12" w:rsidRPr="00192CAB" w:rsidRDefault="00CE6EFB">
      <w:pPr>
        <w:pStyle w:val="Ttulo2"/>
        <w:rPr>
          <w:b/>
        </w:rPr>
      </w:pPr>
      <w:bookmarkStart w:id="13" w:name="_Toc104391405"/>
      <w:r w:rsidRPr="00192CAB">
        <w:rPr>
          <w:b/>
        </w:rPr>
        <w:t>objetivo da solução</w:t>
      </w:r>
      <w:bookmarkEnd w:id="13"/>
    </w:p>
    <w:p w14:paraId="662E6477" w14:textId="795602AA" w:rsidR="003F4E12" w:rsidRPr="00CB6BA6" w:rsidRDefault="000427FD" w:rsidP="003F4E12">
      <w:pPr>
        <w:rPr>
          <w:rFonts w:cs="Arial"/>
          <w:shd w:val="clear" w:color="auto" w:fill="FFFFFF"/>
        </w:rPr>
      </w:pPr>
      <w:r w:rsidRPr="00CB6BA6">
        <w:rPr>
          <w:rFonts w:cs="Arial"/>
          <w:shd w:val="clear" w:color="auto" w:fill="FFFFFF"/>
        </w:rPr>
        <w:t>A tecnologia serve justamente para reduzir os impactos de uma mudança no comportamento do consumidor. Com a otimização dos processos internos e da gestão, todo o restaurante é beneficiado com um significativo aumento na produtividade. Isso vale para as atividades mais estratégicas — como o controle financeiro —, mas, também, para o desempenho do atendimento ao público.</w:t>
      </w:r>
    </w:p>
    <w:p w14:paraId="621E3576" w14:textId="03579EBB" w:rsidR="009A2322" w:rsidRDefault="00CB6BA6" w:rsidP="003F4E12">
      <w:pPr>
        <w:rPr>
          <w:rFonts w:cs="Arial"/>
          <w:shd w:val="clear" w:color="auto" w:fill="FFFFFF"/>
        </w:rPr>
      </w:pPr>
      <w:r w:rsidRPr="00CB6BA6">
        <w:rPr>
          <w:rFonts w:cs="Arial"/>
          <w:shd w:val="clear" w:color="auto" w:fill="FFFFFF"/>
        </w:rPr>
        <w:t xml:space="preserve"> Por isso, fazer da tecnologia sua melhor aliada é um posicionamento muito coerente com o mercado. Poder contar com softwares que auxiliem, não apenas os gestores, mas também os funcionários a desempenharem um atendimento mais eficaz por meio de soluções </w:t>
      </w:r>
      <w:proofErr w:type="spellStart"/>
      <w:r w:rsidR="009A2322">
        <w:rPr>
          <w:rFonts w:cs="Arial"/>
          <w:shd w:val="clear" w:color="auto" w:fill="FFFFFF"/>
        </w:rPr>
        <w:t>IoT</w:t>
      </w:r>
      <w:proofErr w:type="spellEnd"/>
      <w:r w:rsidRPr="00CB6BA6">
        <w:rPr>
          <w:rFonts w:cs="Arial"/>
          <w:shd w:val="clear" w:color="auto" w:fill="FFFFFF"/>
        </w:rPr>
        <w:t>, é um ponto a favor da sua empresa e um passo à frente dos seus concorrentes.</w:t>
      </w:r>
    </w:p>
    <w:p w14:paraId="3531025B" w14:textId="77777777" w:rsidR="009A0460" w:rsidRPr="009A2322" w:rsidRDefault="009A0460" w:rsidP="003F4E12">
      <w:pPr>
        <w:rPr>
          <w:rFonts w:cs="Arial"/>
          <w:shd w:val="clear" w:color="auto" w:fill="FFFFFF"/>
        </w:rPr>
      </w:pPr>
    </w:p>
    <w:p w14:paraId="1CD1137B" w14:textId="5FFAD44B" w:rsidR="003F4E12" w:rsidRPr="00192CAB" w:rsidRDefault="00CE6EFB">
      <w:pPr>
        <w:pStyle w:val="Ttulo2"/>
        <w:rPr>
          <w:b/>
        </w:rPr>
      </w:pPr>
      <w:bookmarkStart w:id="14" w:name="_Toc104391406"/>
      <w:bookmarkStart w:id="15" w:name="OLE_LINK3"/>
      <w:r w:rsidRPr="00192CAB">
        <w:rPr>
          <w:b/>
        </w:rPr>
        <w:lastRenderedPageBreak/>
        <w:t>diagrama d</w:t>
      </w:r>
      <w:r w:rsidR="00A33E38">
        <w:rPr>
          <w:b/>
        </w:rPr>
        <w:t>E</w:t>
      </w:r>
      <w:r w:rsidRPr="00192CAB">
        <w:rPr>
          <w:b/>
        </w:rPr>
        <w:t xml:space="preserve"> </w:t>
      </w:r>
      <w:r w:rsidR="00A33E38">
        <w:rPr>
          <w:b/>
        </w:rPr>
        <w:t>Visão de negócio</w:t>
      </w:r>
      <w:bookmarkEnd w:id="14"/>
    </w:p>
    <w:bookmarkEnd w:id="15"/>
    <w:p w14:paraId="7B6378A0" w14:textId="62D75DF9" w:rsidR="003F4E12" w:rsidRDefault="00CB6AFA" w:rsidP="003F4E12">
      <w:r>
        <w:rPr>
          <w:noProof/>
        </w:rPr>
        <w:drawing>
          <wp:inline distT="0" distB="0" distL="0" distR="0" wp14:anchorId="7A925A5E" wp14:editId="3192ABD8">
            <wp:extent cx="5762625" cy="34480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4FCFE" w14:textId="77777777" w:rsidR="0027215C" w:rsidRDefault="0027215C" w:rsidP="003F4E12"/>
    <w:p w14:paraId="229FDA38" w14:textId="77777777" w:rsidR="009A0460" w:rsidRDefault="009A0460" w:rsidP="003F4E12"/>
    <w:p w14:paraId="6D74664B" w14:textId="77777777" w:rsidR="009A0460" w:rsidRDefault="009A0460" w:rsidP="003F4E12"/>
    <w:p w14:paraId="1DFBBCD4" w14:textId="5D389517" w:rsidR="009A0460" w:rsidRPr="00357F6D" w:rsidRDefault="00515501" w:rsidP="003F4E12">
      <w:pPr>
        <w:pStyle w:val="Ttulo2"/>
        <w:rPr>
          <w:b/>
        </w:rPr>
      </w:pPr>
      <w:r>
        <w:rPr>
          <w:b/>
        </w:rPr>
        <w:t>LEAN UX</w:t>
      </w:r>
    </w:p>
    <w:p w14:paraId="00C3C5AA" w14:textId="423D726D" w:rsidR="00357F6D" w:rsidRDefault="00093DC9" w:rsidP="002209F4">
      <w:pPr>
        <w:jc w:val="center"/>
      </w:pPr>
      <w:r w:rsidRPr="00093DC9">
        <w:rPr>
          <w:noProof/>
        </w:rPr>
        <w:drawing>
          <wp:inline distT="0" distB="0" distL="0" distR="0" wp14:anchorId="1C235574" wp14:editId="1291FBCA">
            <wp:extent cx="5029458" cy="287034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86EE" w14:textId="34542F4E" w:rsidR="00357F6D" w:rsidRDefault="00357F6D" w:rsidP="003F4E12"/>
    <w:p w14:paraId="2D0B5FD2" w14:textId="0E593384" w:rsidR="00093DC9" w:rsidRPr="00A61E72" w:rsidRDefault="00093DC9" w:rsidP="003F4E12">
      <w:pPr>
        <w:rPr>
          <w:b/>
          <w:bCs/>
        </w:rPr>
        <w:sectPr w:rsidR="00093DC9" w:rsidRPr="00A61E72" w:rsidSect="002A73B7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10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>
      <w:pPr>
        <w:pStyle w:val="Ttulo1"/>
        <w:numPr>
          <w:ilvl w:val="0"/>
          <w:numId w:val="13"/>
        </w:numPr>
      </w:pPr>
      <w:bookmarkStart w:id="16" w:name="_Toc104391407"/>
      <w:r>
        <w:lastRenderedPageBreak/>
        <w:t>PLANEJAMENTO DO PROJETO</w:t>
      </w:r>
      <w:bookmarkEnd w:id="16"/>
    </w:p>
    <w:p w14:paraId="238AEE34" w14:textId="77777777" w:rsidR="00370E34" w:rsidRPr="00192CAB" w:rsidRDefault="00124F5F">
      <w:pPr>
        <w:pStyle w:val="Ttulo2"/>
        <w:rPr>
          <w:b/>
        </w:rPr>
      </w:pPr>
      <w:bookmarkStart w:id="17" w:name="_Toc104391408"/>
      <w:r w:rsidRPr="00192CAB">
        <w:rPr>
          <w:b/>
        </w:rPr>
        <w:t>Definição da Equipe do projeto</w:t>
      </w:r>
      <w:bookmarkEnd w:id="17"/>
      <w:r w:rsidR="00A10A2D" w:rsidRPr="00192CAB">
        <w:rPr>
          <w:b/>
        </w:rPr>
        <w:t xml:space="preserve"> </w:t>
      </w:r>
    </w:p>
    <w:p w14:paraId="23E100A8" w14:textId="5FD48270" w:rsidR="00124F5F" w:rsidRDefault="00FE168C" w:rsidP="00124F5F">
      <w:r>
        <w:t xml:space="preserve">Uma equipe </w:t>
      </w:r>
      <w:r w:rsidR="00DA5AF5">
        <w:t>unida co</w:t>
      </w:r>
      <w:r w:rsidR="00AD5F0C">
        <w:t>m</w:t>
      </w:r>
      <w:r w:rsidR="00DA5AF5">
        <w:t xml:space="preserve"> </w:t>
      </w:r>
      <w:r w:rsidR="00EB5A66">
        <w:t>espírito</w:t>
      </w:r>
      <w:r w:rsidR="00DA5AF5">
        <w:t xml:space="preserve"> de campeões </w:t>
      </w:r>
      <w:r w:rsidR="002515DC">
        <w:t>que desempenham os seguintes papéis no projeto:</w:t>
      </w:r>
    </w:p>
    <w:p w14:paraId="16BECD78" w14:textId="77777777" w:rsidR="006B6C96" w:rsidRDefault="006B6C96" w:rsidP="00124F5F"/>
    <w:p w14:paraId="1CC3ABD5" w14:textId="07D85BDF" w:rsidR="006B6C96" w:rsidRPr="0030002B" w:rsidRDefault="006B6C96" w:rsidP="006B6C96">
      <w:pPr>
        <w:rPr>
          <w:lang w:val="en-US"/>
        </w:rPr>
      </w:pPr>
      <w:r>
        <w:tab/>
      </w:r>
      <w:proofErr w:type="spellStart"/>
      <w:r w:rsidRPr="0030002B">
        <w:rPr>
          <w:lang w:val="en-US"/>
        </w:rPr>
        <w:t>Endryl</w:t>
      </w:r>
      <w:proofErr w:type="spellEnd"/>
      <w:r w:rsidRPr="0030002B">
        <w:rPr>
          <w:lang w:val="en-US"/>
        </w:rPr>
        <w:t xml:space="preserve"> </w:t>
      </w:r>
      <w:proofErr w:type="spellStart"/>
      <w:r w:rsidRPr="0030002B">
        <w:rPr>
          <w:lang w:val="en-US"/>
        </w:rPr>
        <w:t>Fiorotty</w:t>
      </w:r>
      <w:proofErr w:type="spellEnd"/>
      <w:r w:rsidRPr="0030002B">
        <w:rPr>
          <w:lang w:val="en-US"/>
        </w:rPr>
        <w:t xml:space="preserve"> – Dev</w:t>
      </w:r>
      <w:r w:rsidR="0030002B" w:rsidRPr="0030002B">
        <w:rPr>
          <w:lang w:val="en-US"/>
        </w:rPr>
        <w:t xml:space="preserve"> / Backend.</w:t>
      </w:r>
    </w:p>
    <w:p w14:paraId="19A3BAEF" w14:textId="208A94DE" w:rsidR="006B6C96" w:rsidRPr="0030002B" w:rsidRDefault="006B6C96" w:rsidP="006B6C96">
      <w:pPr>
        <w:rPr>
          <w:lang w:val="en-US"/>
        </w:rPr>
      </w:pPr>
      <w:r w:rsidRPr="0030002B">
        <w:rPr>
          <w:lang w:val="en-US"/>
        </w:rPr>
        <w:tab/>
        <w:t>Felipe Gomes – Dev</w:t>
      </w:r>
      <w:r w:rsidR="0030002B" w:rsidRPr="0030002B">
        <w:rPr>
          <w:lang w:val="en-US"/>
        </w:rPr>
        <w:t xml:space="preserve"> / Front</w:t>
      </w:r>
      <w:r w:rsidR="0030002B">
        <w:rPr>
          <w:lang w:val="en-US"/>
        </w:rPr>
        <w:t>end</w:t>
      </w:r>
      <w:r w:rsidR="0030002B" w:rsidRPr="0030002B">
        <w:rPr>
          <w:lang w:val="en-US"/>
        </w:rPr>
        <w:t>.</w:t>
      </w:r>
    </w:p>
    <w:p w14:paraId="39473146" w14:textId="77777777" w:rsidR="006B6C96" w:rsidRDefault="006B6C96" w:rsidP="006B6C96">
      <w:r w:rsidRPr="0030002B">
        <w:rPr>
          <w:lang w:val="en-US"/>
        </w:rPr>
        <w:tab/>
      </w:r>
      <w:r>
        <w:t xml:space="preserve">Jaqueline Amorim – </w:t>
      </w:r>
      <w:proofErr w:type="spellStart"/>
      <w:r>
        <w:t>Dev</w:t>
      </w:r>
      <w:proofErr w:type="spellEnd"/>
      <w:r>
        <w:t xml:space="preserve"> / PO;</w:t>
      </w:r>
    </w:p>
    <w:p w14:paraId="7B3A2B15" w14:textId="71D97726" w:rsidR="006B6C96" w:rsidRDefault="006B6C96" w:rsidP="006B6C96">
      <w:r>
        <w:tab/>
        <w:t xml:space="preserve">Rafael Caxixi – </w:t>
      </w:r>
      <w:proofErr w:type="spellStart"/>
      <w:r>
        <w:t>Dev</w:t>
      </w:r>
      <w:proofErr w:type="spellEnd"/>
      <w:r w:rsidR="0030002B">
        <w:t xml:space="preserve"> </w:t>
      </w:r>
      <w:r w:rsidR="00AD5F0C">
        <w:t xml:space="preserve">/ </w:t>
      </w:r>
      <w:proofErr w:type="spellStart"/>
      <w:r w:rsidR="00AD5F0C">
        <w:t>Backend</w:t>
      </w:r>
      <w:proofErr w:type="spellEnd"/>
      <w:r>
        <w:t>;</w:t>
      </w:r>
    </w:p>
    <w:p w14:paraId="0193D0F9" w14:textId="77777777" w:rsidR="006B6C96" w:rsidRDefault="006B6C96" w:rsidP="006B6C96">
      <w:r>
        <w:tab/>
        <w:t xml:space="preserve">Ricardo Soares – </w:t>
      </w:r>
      <w:proofErr w:type="spellStart"/>
      <w:r>
        <w:t>Dev</w:t>
      </w:r>
      <w:proofErr w:type="spellEnd"/>
      <w:r>
        <w:t xml:space="preserve"> / Scrum Master;</w:t>
      </w:r>
    </w:p>
    <w:p w14:paraId="1EC49C2D" w14:textId="26E5C3E3" w:rsidR="006B6C96" w:rsidRDefault="006B6C96" w:rsidP="006B6C96">
      <w:r>
        <w:tab/>
        <w:t xml:space="preserve">Vitoria Vieira – </w:t>
      </w:r>
      <w:proofErr w:type="spellStart"/>
      <w:r>
        <w:t>Dev</w:t>
      </w:r>
      <w:proofErr w:type="spellEnd"/>
      <w:r w:rsidR="0030002B">
        <w:t xml:space="preserve"> / </w:t>
      </w:r>
      <w:proofErr w:type="spellStart"/>
      <w:r w:rsidR="0030002B">
        <w:t>Front</w:t>
      </w:r>
      <w:r w:rsidR="00EB5A66">
        <w:t>end</w:t>
      </w:r>
      <w:proofErr w:type="spellEnd"/>
      <w:r>
        <w:t>.</w:t>
      </w:r>
    </w:p>
    <w:p w14:paraId="2B13417A" w14:textId="77777777" w:rsidR="006B6C96" w:rsidRPr="00124F5F" w:rsidRDefault="006B6C96" w:rsidP="00124F5F"/>
    <w:p w14:paraId="09E2F69D" w14:textId="77777777" w:rsidR="00370E34" w:rsidRDefault="00370E34" w:rsidP="00151454">
      <w:r>
        <w:tab/>
      </w:r>
    </w:p>
    <w:p w14:paraId="631BA6BF" w14:textId="6122EE41" w:rsidR="00EB4A20" w:rsidRDefault="00EB4A20">
      <w:pPr>
        <w:pStyle w:val="Ttulo2"/>
        <w:rPr>
          <w:b/>
        </w:rPr>
      </w:pPr>
      <w:bookmarkStart w:id="18" w:name="_Toc104391409"/>
      <w:r w:rsidRPr="00192CAB">
        <w:rPr>
          <w:b/>
        </w:rPr>
        <w:t>PROCESSO E FERRAMENTA DE GESTÃO DE PROJETOS</w:t>
      </w:r>
      <w:bookmarkEnd w:id="18"/>
      <w:r w:rsidRPr="00192CAB">
        <w:rPr>
          <w:b/>
        </w:rPr>
        <w:t xml:space="preserve"> </w:t>
      </w:r>
    </w:p>
    <w:p w14:paraId="141B1433" w14:textId="6DE2A12C" w:rsidR="00AD5F0C" w:rsidRDefault="00AD5F0C" w:rsidP="00AD5F0C"/>
    <w:p w14:paraId="2A4DFB1D" w14:textId="43425C47" w:rsidR="00AD5F0C" w:rsidRDefault="00D63E71" w:rsidP="00AD5F0C">
      <w:pPr>
        <w:rPr>
          <w:rFonts w:cs="Arial"/>
        </w:rPr>
      </w:pPr>
      <w:r w:rsidRPr="00F1440B">
        <w:rPr>
          <w:rFonts w:cs="Arial"/>
        </w:rPr>
        <w:t>A metodologia Scru</w:t>
      </w:r>
      <w:r w:rsidR="00831A13" w:rsidRPr="00F1440B">
        <w:rPr>
          <w:rFonts w:cs="Arial"/>
        </w:rPr>
        <w:t xml:space="preserve">m </w:t>
      </w:r>
      <w:r w:rsidR="001D6554" w:rsidRPr="00F1440B">
        <w:rPr>
          <w:rFonts w:cs="Arial"/>
        </w:rPr>
        <w:t xml:space="preserve">é considerada um método ágil por muitos motivos, mas sua </w:t>
      </w:r>
      <w:r w:rsidR="00F1440B" w:rsidRPr="00F1440B">
        <w:rPr>
          <w:rFonts w:cs="Arial"/>
          <w:shd w:val="clear" w:color="auto" w:fill="FFFFFF"/>
        </w:rPr>
        <w:t xml:space="preserve">ideia </w:t>
      </w:r>
      <w:r w:rsidR="00EB5A66" w:rsidRPr="00F1440B">
        <w:rPr>
          <w:rFonts w:cs="Arial"/>
          <w:shd w:val="clear" w:color="auto" w:fill="FFFFFF"/>
        </w:rPr>
        <w:t>principal</w:t>
      </w:r>
      <w:r w:rsidR="00F1440B" w:rsidRPr="00F1440B">
        <w:rPr>
          <w:rFonts w:cs="Arial"/>
          <w:shd w:val="clear" w:color="auto" w:fill="FFFFFF"/>
        </w:rPr>
        <w:t xml:space="preserve"> é a </w:t>
      </w:r>
      <w:r w:rsidR="00831A13" w:rsidRPr="00F1440B">
        <w:rPr>
          <w:rFonts w:cs="Arial"/>
          <w:shd w:val="clear" w:color="auto" w:fill="FFFFFF"/>
        </w:rPr>
        <w:t>de finalizar um projeto mais rápido, com melhor qualidade, otimizando os </w:t>
      </w:r>
      <w:hyperlink r:id="rId20" w:tgtFrame="_blank" w:history="1">
        <w:r w:rsidR="00831A13" w:rsidRPr="00F1440B">
          <w:rPr>
            <w:rStyle w:val="Hyperlink"/>
            <w:rFonts w:cs="Arial"/>
            <w:color w:val="auto"/>
            <w:u w:val="none"/>
            <w:bdr w:val="none" w:sz="0" w:space="0" w:color="auto" w:frame="1"/>
            <w:shd w:val="clear" w:color="auto" w:fill="FFFFFF"/>
          </w:rPr>
          <w:t>recursos humanos</w:t>
        </w:r>
      </w:hyperlink>
      <w:r w:rsidR="00831A13" w:rsidRPr="00F1440B">
        <w:rPr>
          <w:rFonts w:cs="Arial"/>
          <w:shd w:val="clear" w:color="auto" w:fill="FFFFFF"/>
        </w:rPr>
        <w:t> e materiais. Além disso, potencializa o trabalho em equipe com foco no cumprimento dos prazos estipulados por meio do acompanhamento da evolução do projeto</w:t>
      </w:r>
      <w:r w:rsidR="00C5174A">
        <w:rPr>
          <w:rFonts w:cs="Arial"/>
          <w:shd w:val="clear" w:color="auto" w:fill="FFFFFF"/>
        </w:rPr>
        <w:t>, e, por</w:t>
      </w:r>
      <w:r w:rsidR="00B7180F">
        <w:rPr>
          <w:rFonts w:cs="Arial"/>
        </w:rPr>
        <w:t xml:space="preserve"> esse motivo é o método de trabalho que trouxemos para nossa equipe.</w:t>
      </w:r>
    </w:p>
    <w:p w14:paraId="49598B5F" w14:textId="0B449DAC" w:rsidR="00B7180F" w:rsidRDefault="00B7180F" w:rsidP="00AD5F0C">
      <w:pPr>
        <w:rPr>
          <w:rFonts w:cs="Arial"/>
        </w:rPr>
      </w:pPr>
    </w:p>
    <w:p w14:paraId="62618103" w14:textId="3B0FA2B9" w:rsidR="00B7180F" w:rsidRDefault="00B7180F" w:rsidP="00AD5F0C">
      <w:pPr>
        <w:rPr>
          <w:rFonts w:cs="Arial"/>
        </w:rPr>
      </w:pPr>
      <w:r>
        <w:rPr>
          <w:rFonts w:cs="Arial"/>
        </w:rPr>
        <w:t xml:space="preserve">A divisão de tarefas foi feita pensando no papel que cada um </w:t>
      </w:r>
      <w:r w:rsidR="00EB5A66">
        <w:rPr>
          <w:rFonts w:cs="Arial"/>
        </w:rPr>
        <w:t>desempenha</w:t>
      </w:r>
      <w:r w:rsidR="00D750CF">
        <w:rPr>
          <w:rFonts w:cs="Arial"/>
        </w:rPr>
        <w:t xml:space="preserve">, levando em </w:t>
      </w:r>
      <w:r w:rsidR="00EB5A66">
        <w:rPr>
          <w:rFonts w:cs="Arial"/>
        </w:rPr>
        <w:t>consideração</w:t>
      </w:r>
      <w:r w:rsidR="00D750CF">
        <w:rPr>
          <w:rFonts w:cs="Arial"/>
        </w:rPr>
        <w:t xml:space="preserve"> seus </w:t>
      </w:r>
      <w:r w:rsidR="00EB5A66">
        <w:rPr>
          <w:rFonts w:cs="Arial"/>
        </w:rPr>
        <w:t>pontos</w:t>
      </w:r>
      <w:r w:rsidR="00D750CF">
        <w:rPr>
          <w:rFonts w:cs="Arial"/>
        </w:rPr>
        <w:t xml:space="preserve"> fortes e pontos fracos. Com a definição de funções prontas</w:t>
      </w:r>
      <w:r w:rsidR="009E1AF9">
        <w:rPr>
          <w:rFonts w:cs="Arial"/>
        </w:rPr>
        <w:t>, as Sprints</w:t>
      </w:r>
      <w:r w:rsidR="00B070BE">
        <w:rPr>
          <w:rFonts w:cs="Arial"/>
        </w:rPr>
        <w:t xml:space="preserve"> se tornam mais fáceis de serem desempenhadas, sendo uma reunião de </w:t>
      </w:r>
      <w:r w:rsidR="00E00A4A">
        <w:rPr>
          <w:rFonts w:cs="Arial"/>
        </w:rPr>
        <w:t xml:space="preserve">definição de Backlog, e as subsequentes Sprints Review para </w:t>
      </w:r>
      <w:r w:rsidR="00500A90">
        <w:rPr>
          <w:rFonts w:cs="Arial"/>
        </w:rPr>
        <w:t xml:space="preserve">verificar se </w:t>
      </w:r>
      <w:r w:rsidR="00777B93">
        <w:rPr>
          <w:rFonts w:cs="Arial"/>
        </w:rPr>
        <w:t>foram possíveis a</w:t>
      </w:r>
      <w:r w:rsidR="00500A90">
        <w:rPr>
          <w:rFonts w:cs="Arial"/>
        </w:rPr>
        <w:t xml:space="preserve"> realiza</w:t>
      </w:r>
      <w:r w:rsidR="00777B93">
        <w:rPr>
          <w:rFonts w:cs="Arial"/>
        </w:rPr>
        <w:t>ção d</w:t>
      </w:r>
      <w:r w:rsidR="00500A90">
        <w:rPr>
          <w:rFonts w:cs="Arial"/>
        </w:rPr>
        <w:t>as atividades com excelência.</w:t>
      </w:r>
    </w:p>
    <w:p w14:paraId="5337D5A8" w14:textId="200C743C" w:rsidR="00A50A59" w:rsidRDefault="00A50A59" w:rsidP="00AD5F0C">
      <w:pPr>
        <w:rPr>
          <w:rFonts w:cs="Arial"/>
        </w:rPr>
      </w:pPr>
    </w:p>
    <w:p w14:paraId="18D3F259" w14:textId="77777777" w:rsidR="00A50A59" w:rsidRDefault="00A50A59" w:rsidP="00AD5F0C">
      <w:pPr>
        <w:rPr>
          <w:rFonts w:cs="Arial"/>
        </w:rPr>
      </w:pPr>
    </w:p>
    <w:p w14:paraId="3B6D852D" w14:textId="434AFE7F" w:rsidR="00500A90" w:rsidRDefault="00257BA6" w:rsidP="00AD5F0C">
      <w:pPr>
        <w:rPr>
          <w:rFonts w:cs="Arial"/>
        </w:rPr>
      </w:pPr>
      <w:r>
        <w:rPr>
          <w:rFonts w:cs="Arial"/>
        </w:rPr>
        <w:lastRenderedPageBreak/>
        <w:t>Porém, entre uma Sprint e outr</w:t>
      </w:r>
      <w:r w:rsidR="00A614A9">
        <w:rPr>
          <w:rFonts w:cs="Arial"/>
        </w:rPr>
        <w:t>a</w:t>
      </w:r>
      <w:r>
        <w:rPr>
          <w:rFonts w:cs="Arial"/>
        </w:rPr>
        <w:t xml:space="preserve"> existem as </w:t>
      </w:r>
      <w:proofErr w:type="spellStart"/>
      <w:r>
        <w:rPr>
          <w:rFonts w:cs="Arial"/>
        </w:rPr>
        <w:t>Daylis</w:t>
      </w:r>
      <w:proofErr w:type="spellEnd"/>
      <w:r>
        <w:rPr>
          <w:rFonts w:cs="Arial"/>
        </w:rPr>
        <w:t xml:space="preserve">, as principais </w:t>
      </w:r>
      <w:r w:rsidR="00A614A9">
        <w:rPr>
          <w:rFonts w:cs="Arial"/>
        </w:rPr>
        <w:t xml:space="preserve">responsáveis </w:t>
      </w:r>
      <w:r>
        <w:rPr>
          <w:rFonts w:cs="Arial"/>
        </w:rPr>
        <w:t xml:space="preserve">pela metodologia ágil, </w:t>
      </w:r>
      <w:r w:rsidR="00A614A9">
        <w:rPr>
          <w:rFonts w:cs="Arial"/>
        </w:rPr>
        <w:t xml:space="preserve">são reuniões que escolhemos fazer </w:t>
      </w:r>
      <w:r w:rsidR="004427AC">
        <w:rPr>
          <w:rFonts w:cs="Arial"/>
        </w:rPr>
        <w:t xml:space="preserve">3x por semana, </w:t>
      </w:r>
      <w:r>
        <w:rPr>
          <w:rFonts w:cs="Arial"/>
        </w:rPr>
        <w:t xml:space="preserve">nela conservamos sobre </w:t>
      </w:r>
      <w:r w:rsidR="005F0281">
        <w:rPr>
          <w:rFonts w:cs="Arial"/>
        </w:rPr>
        <w:t xml:space="preserve">como estamos </w:t>
      </w:r>
      <w:r w:rsidR="00EB5A66">
        <w:rPr>
          <w:rFonts w:cs="Arial"/>
        </w:rPr>
        <w:t>performando</w:t>
      </w:r>
      <w:r w:rsidR="005F0281">
        <w:rPr>
          <w:rFonts w:cs="Arial"/>
        </w:rPr>
        <w:t xml:space="preserve">, colocamos os </w:t>
      </w:r>
      <w:r w:rsidR="00EB5A66">
        <w:rPr>
          <w:rFonts w:cs="Arial"/>
        </w:rPr>
        <w:t>empecilhos</w:t>
      </w:r>
      <w:r w:rsidR="005F0281">
        <w:rPr>
          <w:rFonts w:cs="Arial"/>
        </w:rPr>
        <w:t xml:space="preserve"> na mesa, e já separamos um</w:t>
      </w:r>
      <w:r w:rsidR="00A50A59">
        <w:rPr>
          <w:rFonts w:cs="Arial"/>
        </w:rPr>
        <w:t>a</w:t>
      </w:r>
      <w:r w:rsidR="005F0281">
        <w:rPr>
          <w:rFonts w:cs="Arial"/>
        </w:rPr>
        <w:t xml:space="preserve"> forma de dar suporte a quem estiver necessitado, tudo para </w:t>
      </w:r>
      <w:r w:rsidR="004729B3">
        <w:rPr>
          <w:rFonts w:cs="Arial"/>
        </w:rPr>
        <w:t xml:space="preserve">uma desenvoltura </w:t>
      </w:r>
      <w:r w:rsidR="00EB5A66">
        <w:rPr>
          <w:rFonts w:cs="Arial"/>
        </w:rPr>
        <w:t>flexível</w:t>
      </w:r>
      <w:r w:rsidR="004729B3">
        <w:rPr>
          <w:rFonts w:cs="Arial"/>
        </w:rPr>
        <w:t xml:space="preserve"> e desenrolada do time.</w:t>
      </w:r>
      <w:r w:rsidR="002534B4">
        <w:rPr>
          <w:rFonts w:cs="Arial"/>
        </w:rPr>
        <w:t xml:space="preserve"> E para que tudo isso realmente funcione, </w:t>
      </w:r>
      <w:r w:rsidR="00F87F40">
        <w:rPr>
          <w:rFonts w:cs="Arial"/>
        </w:rPr>
        <w:t>fixamos</w:t>
      </w:r>
      <w:r w:rsidR="002534B4">
        <w:rPr>
          <w:rFonts w:cs="Arial"/>
        </w:rPr>
        <w:t xml:space="preserve"> o Microsoft </w:t>
      </w:r>
      <w:proofErr w:type="spellStart"/>
      <w:r w:rsidR="002534B4">
        <w:rPr>
          <w:rFonts w:cs="Arial"/>
        </w:rPr>
        <w:t>Planner</w:t>
      </w:r>
      <w:proofErr w:type="spellEnd"/>
      <w:r w:rsidR="002534B4">
        <w:rPr>
          <w:rFonts w:cs="Arial"/>
        </w:rPr>
        <w:t xml:space="preserve"> para </w:t>
      </w:r>
      <w:r w:rsidR="00EB5A66">
        <w:rPr>
          <w:rFonts w:cs="Arial"/>
        </w:rPr>
        <w:t>organização</w:t>
      </w:r>
      <w:r w:rsidR="00FA78A8">
        <w:rPr>
          <w:rFonts w:cs="Arial"/>
        </w:rPr>
        <w:t xml:space="preserve"> e documentação das atividades, </w:t>
      </w:r>
      <w:r w:rsidR="00DC440C">
        <w:rPr>
          <w:rFonts w:cs="Arial"/>
        </w:rPr>
        <w:t xml:space="preserve">facilitando o dia o dia do desenvolvimento do projeto: </w:t>
      </w:r>
    </w:p>
    <w:p w14:paraId="64724989" w14:textId="77777777" w:rsidR="00F87F40" w:rsidRPr="00F1440B" w:rsidRDefault="00F87F40" w:rsidP="00AD5F0C">
      <w:pPr>
        <w:rPr>
          <w:rFonts w:cs="Arial"/>
        </w:rPr>
      </w:pPr>
    </w:p>
    <w:p w14:paraId="36D8D2B1" w14:textId="588E2C69" w:rsidR="00370E34" w:rsidRDefault="00EB4A20" w:rsidP="00EB4A20">
      <w:r w:rsidRPr="004B1208">
        <w:tab/>
      </w:r>
      <w:r w:rsidR="00370E34">
        <w:t>.</w:t>
      </w:r>
    </w:p>
    <w:p w14:paraId="6722CD7C" w14:textId="77777777" w:rsidR="00F87F40" w:rsidRDefault="00F87F40" w:rsidP="006B6C96">
      <w:pPr>
        <w:jc w:val="center"/>
        <w:rPr>
          <w:noProof/>
        </w:rPr>
      </w:pPr>
    </w:p>
    <w:p w14:paraId="33703D02" w14:textId="534A5EC7" w:rsidR="006B6C96" w:rsidRDefault="006B6C96" w:rsidP="006B6C96">
      <w:pPr>
        <w:jc w:val="center"/>
      </w:pPr>
      <w:r w:rsidRPr="006B6C96">
        <w:rPr>
          <w:noProof/>
        </w:rPr>
        <w:drawing>
          <wp:inline distT="0" distB="0" distL="0" distR="0" wp14:anchorId="0AF461E6" wp14:editId="3277E539">
            <wp:extent cx="5238750" cy="2831880"/>
            <wp:effectExtent l="0" t="0" r="0" b="0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3207" cy="286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FE59" w14:textId="0B9079B2" w:rsidR="00F87F40" w:rsidRDefault="00F87F40" w:rsidP="006B6C96">
      <w:pPr>
        <w:jc w:val="center"/>
      </w:pPr>
    </w:p>
    <w:p w14:paraId="40996194" w14:textId="57414248" w:rsidR="00F87F40" w:rsidRDefault="00F87F40" w:rsidP="006B6C96">
      <w:pPr>
        <w:jc w:val="center"/>
      </w:pPr>
    </w:p>
    <w:p w14:paraId="7D98A3FC" w14:textId="63D806F6" w:rsidR="00F87F40" w:rsidRDefault="00F87F40" w:rsidP="006B6C96">
      <w:pPr>
        <w:jc w:val="center"/>
      </w:pPr>
    </w:p>
    <w:p w14:paraId="718FF47D" w14:textId="3AA3598B" w:rsidR="00F87F40" w:rsidRDefault="00F87F40" w:rsidP="006B6C96">
      <w:pPr>
        <w:jc w:val="center"/>
      </w:pPr>
    </w:p>
    <w:p w14:paraId="27AF0656" w14:textId="0092C6BF" w:rsidR="00F87F40" w:rsidRDefault="00F87F40" w:rsidP="006B6C96">
      <w:pPr>
        <w:jc w:val="center"/>
      </w:pPr>
    </w:p>
    <w:p w14:paraId="19DF3507" w14:textId="23020465" w:rsidR="00F87F40" w:rsidRDefault="00F87F40" w:rsidP="006B6C96">
      <w:pPr>
        <w:jc w:val="center"/>
      </w:pPr>
    </w:p>
    <w:p w14:paraId="1F6F542C" w14:textId="0CFCE408" w:rsidR="00F87F40" w:rsidRDefault="00F87F40" w:rsidP="006B6C96">
      <w:pPr>
        <w:jc w:val="center"/>
      </w:pPr>
    </w:p>
    <w:p w14:paraId="5CC4C00A" w14:textId="03081983" w:rsidR="00F87F40" w:rsidRDefault="00F87F40" w:rsidP="006B6C96">
      <w:pPr>
        <w:jc w:val="center"/>
      </w:pPr>
    </w:p>
    <w:p w14:paraId="68C77886" w14:textId="4767A6E4" w:rsidR="00F87F40" w:rsidRDefault="00F87F40" w:rsidP="006B6C96">
      <w:pPr>
        <w:jc w:val="center"/>
      </w:pPr>
    </w:p>
    <w:p w14:paraId="6E7A4D1F" w14:textId="64ED855C" w:rsidR="00F87F40" w:rsidRDefault="00F87F40" w:rsidP="006B6C96">
      <w:pPr>
        <w:jc w:val="center"/>
      </w:pPr>
    </w:p>
    <w:p w14:paraId="0722183B" w14:textId="420841EF" w:rsidR="00F87F40" w:rsidRDefault="00F87F40" w:rsidP="006B6C96">
      <w:pPr>
        <w:jc w:val="center"/>
      </w:pPr>
    </w:p>
    <w:p w14:paraId="51D657FF" w14:textId="26FABA3D" w:rsidR="00F87F40" w:rsidRDefault="00F87F40" w:rsidP="006B6C96">
      <w:pPr>
        <w:jc w:val="center"/>
      </w:pPr>
    </w:p>
    <w:p w14:paraId="7BC77F83" w14:textId="5814C9EC" w:rsidR="00F87F40" w:rsidRDefault="00F87F40" w:rsidP="00D27B60">
      <w:r>
        <w:lastRenderedPageBreak/>
        <w:t>A</w:t>
      </w:r>
      <w:r w:rsidR="005479C8">
        <w:t>s</w:t>
      </w:r>
      <w:r>
        <w:t xml:space="preserve"> </w:t>
      </w:r>
      <w:r w:rsidR="001718D1">
        <w:t xml:space="preserve">Atas são feitas para todas as reuniões que citamos acima, nela identificamos </w:t>
      </w:r>
      <w:r w:rsidR="00FC7625">
        <w:t xml:space="preserve">três pontos relevantes – para que a reunião foi feita, </w:t>
      </w:r>
      <w:r w:rsidR="00D27B60">
        <w:t>com quem, e quando.</w:t>
      </w:r>
    </w:p>
    <w:p w14:paraId="3F825105" w14:textId="4E46EFAE" w:rsidR="00D27B60" w:rsidRDefault="00D27B60" w:rsidP="00D27B60">
      <w:r>
        <w:t>Documento importante para medir a produtividade do grupo, e registrar o andamento do projeto de forma simples</w:t>
      </w:r>
      <w:r w:rsidR="003518B1">
        <w:t>:</w:t>
      </w:r>
    </w:p>
    <w:p w14:paraId="1265D389" w14:textId="77777777" w:rsidR="003518B1" w:rsidRPr="001718D1" w:rsidRDefault="003518B1" w:rsidP="00D27B60"/>
    <w:p w14:paraId="1E96C629" w14:textId="706C9892" w:rsidR="006B6C96" w:rsidRDefault="006B6C96" w:rsidP="006B6C96">
      <w:pPr>
        <w:jc w:val="center"/>
      </w:pPr>
      <w:r w:rsidRPr="006B6C96">
        <w:rPr>
          <w:noProof/>
        </w:rPr>
        <w:drawing>
          <wp:inline distT="0" distB="0" distL="0" distR="0" wp14:anchorId="7EEC6055" wp14:editId="6337E629">
            <wp:extent cx="5760720" cy="5647055"/>
            <wp:effectExtent l="0" t="0" r="0" b="0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1041" w14:textId="7C4A40C9" w:rsidR="003518B1" w:rsidRDefault="003518B1" w:rsidP="006B6C96">
      <w:pPr>
        <w:jc w:val="center"/>
      </w:pPr>
    </w:p>
    <w:p w14:paraId="47A4618B" w14:textId="77777777" w:rsidR="003518B1" w:rsidRDefault="003518B1" w:rsidP="006B6C96">
      <w:pPr>
        <w:jc w:val="center"/>
      </w:pPr>
    </w:p>
    <w:p w14:paraId="1D061DA5" w14:textId="77777777" w:rsidR="003C5BD1" w:rsidRDefault="003C5BD1" w:rsidP="00EB4A20"/>
    <w:p w14:paraId="17C2E20F" w14:textId="22A71D74" w:rsidR="002C19DC" w:rsidRDefault="005D1AEE" w:rsidP="00EB4A20">
      <w:pPr>
        <w:pStyle w:val="Ttulo2"/>
        <w:rPr>
          <w:b/>
        </w:rPr>
      </w:pPr>
      <w:bookmarkStart w:id="19" w:name="_Toc104391411"/>
      <w:r>
        <w:rPr>
          <w:b/>
        </w:rPr>
        <w:lastRenderedPageBreak/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9"/>
      <w:r w:rsidR="00EB4A20" w:rsidRPr="00192CAB">
        <w:rPr>
          <w:b/>
        </w:rPr>
        <w:t xml:space="preserve"> </w:t>
      </w:r>
    </w:p>
    <w:p w14:paraId="0021AE0E" w14:textId="271F0A6E" w:rsidR="00A107E2" w:rsidRDefault="00A107E2" w:rsidP="00A107E2"/>
    <w:p w14:paraId="6CDFF267" w14:textId="6A3CFB2A" w:rsidR="00A107E2" w:rsidRPr="00A107E2" w:rsidRDefault="00A107E2" w:rsidP="00A107E2">
      <w:r>
        <w:t xml:space="preserve">Requisitos levantados para evolução do projeto </w:t>
      </w:r>
      <w:proofErr w:type="spellStart"/>
      <w:r>
        <w:t>IoT</w:t>
      </w:r>
      <w:proofErr w:type="spellEnd"/>
      <w:r>
        <w:t xml:space="preserve"> de monitoramento em hardwares:</w:t>
      </w:r>
    </w:p>
    <w:p w14:paraId="4B58734A" w14:textId="77777777" w:rsidR="002C19DC" w:rsidRDefault="00D454BB" w:rsidP="00EB4A20">
      <w:r w:rsidRPr="00D454BB">
        <w:rPr>
          <w:noProof/>
        </w:rPr>
        <w:drawing>
          <wp:inline distT="0" distB="0" distL="0" distR="0" wp14:anchorId="72BB85DC" wp14:editId="52A8AC7C">
            <wp:extent cx="5760720" cy="2108835"/>
            <wp:effectExtent l="0" t="0" r="0" b="0"/>
            <wp:docPr id="21" name="Imagem 2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ntendo Tabel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82E" w:rsidRPr="0069682E">
        <w:rPr>
          <w:noProof/>
        </w:rPr>
        <w:drawing>
          <wp:inline distT="0" distB="0" distL="0" distR="0" wp14:anchorId="6646C5E7" wp14:editId="25776AD8">
            <wp:extent cx="5760720" cy="2082165"/>
            <wp:effectExtent l="0" t="0" r="0" b="0"/>
            <wp:docPr id="22" name="Imagem 2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ntendo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D823" w14:textId="00FED5B0" w:rsidR="00D454BB" w:rsidRDefault="002C19DC" w:rsidP="00EB4A20">
      <w:r w:rsidRPr="002C19DC">
        <w:rPr>
          <w:noProof/>
        </w:rPr>
        <w:drawing>
          <wp:inline distT="0" distB="0" distL="0" distR="0" wp14:anchorId="6011A89E" wp14:editId="413DF578">
            <wp:extent cx="5760720" cy="1310551"/>
            <wp:effectExtent l="0" t="0" r="0" b="0"/>
            <wp:docPr id="23" name="Imagem 23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Aplicativo&#10;&#10;Descrição gerada automaticamente"/>
                    <pic:cNvPicPr/>
                  </pic:nvPicPr>
                  <pic:blipFill rotWithShape="1">
                    <a:blip r:embed="rId25"/>
                    <a:srcRect t="4229"/>
                    <a:stretch/>
                  </pic:blipFill>
                  <pic:spPr bwMode="auto">
                    <a:xfrm>
                      <a:off x="0" y="0"/>
                      <a:ext cx="5760720" cy="131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4FA63" w14:textId="1299ED56" w:rsidR="00EB4A20" w:rsidRDefault="00EB4A20" w:rsidP="00EB4A20"/>
    <w:p w14:paraId="3632BDA8" w14:textId="53A29F76" w:rsidR="00A107E2" w:rsidRDefault="00A107E2" w:rsidP="00EB4A20"/>
    <w:p w14:paraId="20CC4C02" w14:textId="04B05EF3" w:rsidR="00A107E2" w:rsidRDefault="00A107E2" w:rsidP="00EB4A20"/>
    <w:p w14:paraId="7D374DF1" w14:textId="19D3B1B1" w:rsidR="00A107E2" w:rsidRDefault="00A107E2" w:rsidP="00EB4A20"/>
    <w:p w14:paraId="35C6CA52" w14:textId="451E5536" w:rsidR="00A107E2" w:rsidRDefault="00A107E2" w:rsidP="00EB4A20"/>
    <w:p w14:paraId="37B7D65A" w14:textId="77777777" w:rsidR="00A107E2" w:rsidRDefault="00A107E2" w:rsidP="00EB4A20"/>
    <w:p w14:paraId="7166748A" w14:textId="77777777" w:rsidR="000C7251" w:rsidRPr="00192CAB" w:rsidRDefault="000C7251">
      <w:pPr>
        <w:pStyle w:val="Ttulo2"/>
        <w:rPr>
          <w:b/>
        </w:rPr>
      </w:pPr>
      <w:bookmarkStart w:id="20" w:name="_Toc104391412"/>
      <w:r w:rsidRPr="00192CAB">
        <w:rPr>
          <w:b/>
        </w:rPr>
        <w:lastRenderedPageBreak/>
        <w:t>Sprints / sprint backlog</w:t>
      </w:r>
      <w:bookmarkEnd w:id="20"/>
      <w:r w:rsidRPr="00192CAB">
        <w:rPr>
          <w:b/>
        </w:rPr>
        <w:t xml:space="preserve"> </w:t>
      </w:r>
    </w:p>
    <w:p w14:paraId="2D28570C" w14:textId="0B1B80A5" w:rsidR="000C7251" w:rsidRDefault="0086548A" w:rsidP="000C7251">
      <w:r>
        <w:t xml:space="preserve">Através da Ferramenta de Gestão </w:t>
      </w:r>
      <w:r w:rsidRPr="00BD19D8">
        <w:rPr>
          <w:i/>
          <w:iCs/>
        </w:rPr>
        <w:t>Microsoft</w:t>
      </w:r>
      <w:r>
        <w:t xml:space="preserve"> </w:t>
      </w:r>
      <w:proofErr w:type="spellStart"/>
      <w:r w:rsidRPr="00BD19D8">
        <w:rPr>
          <w:i/>
          <w:iCs/>
        </w:rPr>
        <w:t>Planner</w:t>
      </w:r>
      <w:proofErr w:type="spellEnd"/>
      <w:r>
        <w:t xml:space="preserve"> como mencionada acima, </w:t>
      </w:r>
      <w:r w:rsidR="00290727">
        <w:t xml:space="preserve">dividimos os requisitos levantados em </w:t>
      </w:r>
      <w:proofErr w:type="spellStart"/>
      <w:r w:rsidR="00290727" w:rsidRPr="00BD19D8">
        <w:rPr>
          <w:i/>
          <w:iCs/>
        </w:rPr>
        <w:t>Sprint’s</w:t>
      </w:r>
      <w:proofErr w:type="spellEnd"/>
      <w:r w:rsidR="00421DC3">
        <w:t xml:space="preserve">. São </w:t>
      </w:r>
      <w:r w:rsidR="001A3F0E">
        <w:t>totais</w:t>
      </w:r>
      <w:r w:rsidR="00421DC3">
        <w:t xml:space="preserve"> de 3 </w:t>
      </w:r>
      <w:proofErr w:type="spellStart"/>
      <w:r w:rsidR="00421DC3" w:rsidRPr="00BD19D8">
        <w:rPr>
          <w:i/>
          <w:iCs/>
        </w:rPr>
        <w:t>sprint’s</w:t>
      </w:r>
      <w:proofErr w:type="spellEnd"/>
      <w:r w:rsidR="00421DC3">
        <w:t xml:space="preserve"> divididas em 4 etapas</w:t>
      </w:r>
      <w:r w:rsidR="002C5554">
        <w:t xml:space="preserve">: A, B, C e D. Cada etapa refere-se a uma semana, somando no final uma Sprint realizada a cada mês. </w:t>
      </w:r>
      <w:r w:rsidR="001A3F0E">
        <w:t>Nelas são detalh</w:t>
      </w:r>
      <w:r w:rsidR="0085189C">
        <w:t xml:space="preserve">adas as </w:t>
      </w:r>
      <w:proofErr w:type="spellStart"/>
      <w:r w:rsidR="0085189C" w:rsidRPr="00BD19D8">
        <w:rPr>
          <w:i/>
          <w:iCs/>
        </w:rPr>
        <w:t>task</w:t>
      </w:r>
      <w:r w:rsidR="00BD19D8" w:rsidRPr="00BD19D8">
        <w:rPr>
          <w:i/>
          <w:iCs/>
        </w:rPr>
        <w:t>’</w:t>
      </w:r>
      <w:r w:rsidR="0085189C" w:rsidRPr="00BD19D8">
        <w:rPr>
          <w:i/>
          <w:iCs/>
        </w:rPr>
        <w:t>s</w:t>
      </w:r>
      <w:proofErr w:type="spellEnd"/>
      <w:r w:rsidR="0085189C">
        <w:t xml:space="preserve"> de cada requisito, a pessoa responsável por tal, e seu prazo para entrega, como segue </w:t>
      </w:r>
      <w:r w:rsidR="00BD19D8">
        <w:t>abaixo:</w:t>
      </w:r>
    </w:p>
    <w:p w14:paraId="62EED437" w14:textId="3DA05138" w:rsidR="00BD19D8" w:rsidRDefault="00BD19D8" w:rsidP="000C7251">
      <w:r w:rsidRPr="00BD19D8">
        <w:rPr>
          <w:noProof/>
        </w:rPr>
        <w:drawing>
          <wp:inline distT="0" distB="0" distL="0" distR="0" wp14:anchorId="4A58984D" wp14:editId="5EA3F815">
            <wp:extent cx="5760720" cy="314896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3D51" w14:textId="28257DEA" w:rsidR="001A3F0E" w:rsidRDefault="001A3F0E" w:rsidP="000C7251"/>
    <w:p w14:paraId="2694CCEC" w14:textId="0034D9FD" w:rsidR="00370E34" w:rsidRDefault="00370E34" w:rsidP="007B4A44">
      <w:pPr>
        <w:sectPr w:rsidR="00370E34" w:rsidSect="008B07EE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000000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9C058B3" w:rsidR="00370E34" w:rsidRDefault="00A53A93">
      <w:pPr>
        <w:pStyle w:val="Ttulo1"/>
        <w:rPr>
          <w:color w:val="000000"/>
        </w:rPr>
      </w:pPr>
      <w:bookmarkStart w:id="21" w:name="_Toc104391413"/>
      <w:r>
        <w:rPr>
          <w:color w:val="000000"/>
        </w:rPr>
        <w:lastRenderedPageBreak/>
        <w:t>desenvolvimento do projeto</w:t>
      </w:r>
      <w:bookmarkEnd w:id="21"/>
    </w:p>
    <w:p w14:paraId="6317B3DA" w14:textId="77777777" w:rsidR="00F47708" w:rsidRPr="00F47708" w:rsidRDefault="00F47708" w:rsidP="00F47708"/>
    <w:p w14:paraId="2A3E6FFE" w14:textId="77777777" w:rsidR="00A66A93" w:rsidRDefault="00A66A93" w:rsidP="00A66A93"/>
    <w:p w14:paraId="385B2FED" w14:textId="2F3A354C" w:rsidR="00A66A93" w:rsidRDefault="002D230A">
      <w:pPr>
        <w:pStyle w:val="Ttulo2"/>
        <w:rPr>
          <w:b/>
          <w:noProof/>
        </w:rPr>
      </w:pPr>
      <w:bookmarkStart w:id="22" w:name="_Toc104391414"/>
      <w:r>
        <w:rPr>
          <w:b/>
          <w:noProof/>
        </w:rPr>
        <w:t>DIA</w:t>
      </w:r>
      <w:r w:rsidR="001601C3">
        <w:rPr>
          <w:b/>
          <w:noProof/>
        </w:rPr>
        <w:t xml:space="preserve">GRAMA DE </w:t>
      </w:r>
      <w:r w:rsidR="00C17003" w:rsidRPr="00E2667A">
        <w:rPr>
          <w:b/>
          <w:noProof/>
        </w:rPr>
        <w:t>Solução Técnica</w:t>
      </w:r>
      <w:bookmarkEnd w:id="22"/>
      <w:r w:rsidR="00C17003" w:rsidRPr="00E2667A">
        <w:rPr>
          <w:b/>
          <w:noProof/>
        </w:rPr>
        <w:t xml:space="preserve"> </w:t>
      </w:r>
    </w:p>
    <w:p w14:paraId="671B7EBF" w14:textId="24DA52EF" w:rsidR="009C7066" w:rsidRDefault="009C7066" w:rsidP="009C7066"/>
    <w:p w14:paraId="66AC63BA" w14:textId="3093456B" w:rsidR="009C7066" w:rsidRPr="00D9527D" w:rsidRDefault="00DE0F42" w:rsidP="009C7066">
      <w:pPr>
        <w:rPr>
          <w:rFonts w:cs="Arial"/>
        </w:rPr>
      </w:pPr>
      <w:r w:rsidRPr="00D9527D">
        <w:rPr>
          <w:rFonts w:cs="Arial"/>
          <w:shd w:val="clear" w:color="auto" w:fill="FFFFFF"/>
        </w:rPr>
        <w:t>O desenho técnico no desenvolvimento de software está atrelado ao tema </w:t>
      </w:r>
      <w:hyperlink r:id="rId33" w:history="1">
        <w:r w:rsidRPr="00D9527D">
          <w:rPr>
            <w:rStyle w:val="Hyperlink"/>
            <w:rFonts w:cs="Arial"/>
            <w:color w:val="auto"/>
            <w:u w:val="none"/>
            <w:shd w:val="clear" w:color="auto" w:fill="FFFFFF"/>
          </w:rPr>
          <w:t>Documentação Técnica</w:t>
        </w:r>
      </w:hyperlink>
      <w:r w:rsidRPr="00D9527D">
        <w:rPr>
          <w:rFonts w:cs="Arial"/>
          <w:shd w:val="clear" w:color="auto" w:fill="FFFFFF"/>
        </w:rPr>
        <w:t>, isso porque desenhar é uma forma de documentar, mas pode ir além contribuindo para elaboração e definição de como softwares são construídos.</w:t>
      </w:r>
      <w:r w:rsidR="00D9527D" w:rsidRPr="00D9527D">
        <w:rPr>
          <w:rFonts w:cs="Arial"/>
          <w:shd w:val="clear" w:color="auto" w:fill="FFFFFF"/>
        </w:rPr>
        <w:t xml:space="preserve"> Muitas vezes o que está sendo pensado e idealizado por uma pessoa, pode não estar sendo visualizado da mesma forma pelas dem</w:t>
      </w:r>
      <w:r w:rsidR="004F6727">
        <w:rPr>
          <w:rFonts w:cs="Arial"/>
          <w:shd w:val="clear" w:color="auto" w:fill="FFFFFF"/>
        </w:rPr>
        <w:t xml:space="preserve">ais, </w:t>
      </w:r>
      <w:r w:rsidR="00EF76DC">
        <w:rPr>
          <w:rFonts w:cs="Arial"/>
          <w:shd w:val="clear" w:color="auto" w:fill="FFFFFF"/>
        </w:rPr>
        <w:t xml:space="preserve">a partir desse ponto trouxemos de forma visual </w:t>
      </w:r>
      <w:r w:rsidR="00155974">
        <w:rPr>
          <w:rFonts w:cs="Arial"/>
          <w:shd w:val="clear" w:color="auto" w:fill="FFFFFF"/>
        </w:rPr>
        <w:t xml:space="preserve">uma </w:t>
      </w:r>
      <w:r w:rsidR="00EF76DC">
        <w:rPr>
          <w:rFonts w:cs="Arial"/>
          <w:shd w:val="clear" w:color="auto" w:fill="FFFFFF"/>
        </w:rPr>
        <w:t>solução de</w:t>
      </w:r>
      <w:r w:rsidR="007522F8">
        <w:rPr>
          <w:rFonts w:cs="Arial"/>
          <w:shd w:val="clear" w:color="auto" w:fill="FFFFFF"/>
        </w:rPr>
        <w:t xml:space="preserve"> algo imaterial e para alguns até abstrato que é o funcionamento de um software</w:t>
      </w:r>
      <w:r w:rsidR="00155974">
        <w:rPr>
          <w:rFonts w:cs="Arial"/>
          <w:shd w:val="clear" w:color="auto" w:fill="FFFFFF"/>
        </w:rPr>
        <w:t xml:space="preserve">, dessa forma padronizando nosso </w:t>
      </w:r>
      <w:r w:rsidR="006764F2">
        <w:rPr>
          <w:rFonts w:cs="Arial"/>
          <w:shd w:val="clear" w:color="auto" w:fill="FFFFFF"/>
        </w:rPr>
        <w:t xml:space="preserve">caminho até o </w:t>
      </w:r>
      <w:proofErr w:type="gramStart"/>
      <w:r w:rsidR="006764F2">
        <w:rPr>
          <w:rFonts w:cs="Arial"/>
          <w:shd w:val="clear" w:color="auto" w:fill="FFFFFF"/>
        </w:rPr>
        <w:t>resultado final</w:t>
      </w:r>
      <w:proofErr w:type="gramEnd"/>
      <w:r w:rsidR="006764F2">
        <w:rPr>
          <w:rFonts w:cs="Arial"/>
          <w:shd w:val="clear" w:color="auto" w:fill="FFFFFF"/>
        </w:rPr>
        <w:t>:</w:t>
      </w:r>
    </w:p>
    <w:p w14:paraId="4AE41861" w14:textId="2B88312F" w:rsidR="009865BE" w:rsidRDefault="009865BE" w:rsidP="009865BE"/>
    <w:p w14:paraId="22D399CA" w14:textId="0B8FAC64" w:rsidR="009865BE" w:rsidRPr="009865BE" w:rsidRDefault="009B724D" w:rsidP="009865BE">
      <w:r>
        <w:rPr>
          <w:noProof/>
        </w:rPr>
        <w:drawing>
          <wp:inline distT="0" distB="0" distL="0" distR="0" wp14:anchorId="21D5212B" wp14:editId="7DACAB33">
            <wp:extent cx="5760720" cy="3240405"/>
            <wp:effectExtent l="0" t="0" r="0" b="0"/>
            <wp:docPr id="24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24E3" w14:textId="77777777" w:rsidR="00370E34" w:rsidRPr="00336677" w:rsidRDefault="00370E34" w:rsidP="00151454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77777777" w:rsidR="00370E34" w:rsidRDefault="00370E34" w:rsidP="00B30672">
      <w:bookmarkStart w:id="23" w:name="_Toc154569928"/>
    </w:p>
    <w:p w14:paraId="3A014152" w14:textId="77777777" w:rsidR="00A66A93" w:rsidRDefault="00A66A93" w:rsidP="00B30672"/>
    <w:p w14:paraId="5D33AF3E" w14:textId="637B96C1" w:rsidR="00A66A93" w:rsidRDefault="00A66A93">
      <w:pPr>
        <w:pStyle w:val="Ttulo2"/>
        <w:rPr>
          <w:b/>
        </w:rPr>
      </w:pPr>
      <w:bookmarkStart w:id="24" w:name="_Toc104391415"/>
      <w:r w:rsidRPr="00192CAB">
        <w:rPr>
          <w:b/>
        </w:rPr>
        <w:lastRenderedPageBreak/>
        <w:t>Banco de Dados</w:t>
      </w:r>
      <w:bookmarkEnd w:id="24"/>
      <w:r w:rsidRPr="00192CAB">
        <w:rPr>
          <w:b/>
        </w:rPr>
        <w:t xml:space="preserve"> </w:t>
      </w:r>
    </w:p>
    <w:p w14:paraId="1753435B" w14:textId="24C291EF" w:rsidR="004B6BF2" w:rsidRPr="004B6BF2" w:rsidRDefault="004B6BF2" w:rsidP="004B6BF2">
      <w:r>
        <w:t>DER – Diagrama de Entidade e Relacionamentos</w:t>
      </w:r>
      <w:r w:rsidR="00C7042C">
        <w:t xml:space="preserve"> (exemplifica a regra de negócio da empresa):</w:t>
      </w:r>
    </w:p>
    <w:p w14:paraId="79E1B88F" w14:textId="23C90AEB" w:rsidR="005B3889" w:rsidRDefault="007F05D4" w:rsidP="005B3889">
      <w:r>
        <w:tab/>
      </w:r>
      <w:r w:rsidR="00CB6AFA">
        <w:rPr>
          <w:noProof/>
        </w:rPr>
        <w:drawing>
          <wp:inline distT="0" distB="0" distL="0" distR="0" wp14:anchorId="26E30C91" wp14:editId="6321D3D9">
            <wp:extent cx="5753100" cy="70770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57F5" w14:textId="77777777" w:rsidR="0049422C" w:rsidRDefault="0049422C" w:rsidP="005B3889"/>
    <w:p w14:paraId="22D6D02A" w14:textId="717DFC3F" w:rsidR="00A66A93" w:rsidRDefault="00A66A93" w:rsidP="00A66A93"/>
    <w:p w14:paraId="25FCB1A7" w14:textId="76834195" w:rsidR="00A66A93" w:rsidRDefault="0049422C" w:rsidP="00A66A93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  <w:r w:rsidR="009B4F20" w:rsidRPr="0049422C">
        <w:rPr>
          <w:rFonts w:cs="Arial"/>
          <w:color w:val="000000"/>
        </w:rPr>
        <w:t xml:space="preserve">SCRIPT </w:t>
      </w:r>
      <w:r w:rsidRPr="0049422C">
        <w:rPr>
          <w:rFonts w:cs="Arial"/>
          <w:color w:val="000000"/>
        </w:rPr>
        <w:t xml:space="preserve">/ BANCO DE DADOS </w:t>
      </w:r>
    </w:p>
    <w:p w14:paraId="2477E652" w14:textId="77777777" w:rsidR="00CB6AFA" w:rsidRPr="0049422C" w:rsidRDefault="00CB6AFA" w:rsidP="00A66A93">
      <w:pPr>
        <w:spacing w:line="240" w:lineRule="auto"/>
        <w:jc w:val="left"/>
        <w:rPr>
          <w:rFonts w:cs="Arial"/>
          <w:color w:val="000000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7426"/>
      </w:tblGrid>
      <w:tr w:rsidR="00484F81" w:rsidRPr="00484F81" w14:paraId="071E036F" w14:textId="77777777" w:rsidTr="00484F81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B746A4" w14:textId="7BA7593A" w:rsidR="00484F81" w:rsidRPr="00484F81" w:rsidRDefault="00484F81" w:rsidP="00670C7E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484F81" w:rsidRPr="00CB6AFA" w14:paraId="79D4D2DB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76648F" w14:textId="77777777" w:rsidR="00484F81" w:rsidRPr="00484F81" w:rsidRDefault="00484F81" w:rsidP="00670C7E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FC945F" w14:textId="23866952" w:rsidR="00484F81" w:rsidRPr="00484F81" w:rsidRDefault="00484F81" w:rsidP="00670C7E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484F81" w:rsidRPr="00484F81" w14:paraId="68503AE5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AA0D4C" w14:textId="77777777" w:rsidR="00484F81" w:rsidRPr="00484F81" w:rsidRDefault="00484F81" w:rsidP="00670C7E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CD129F" w14:textId="34469983" w:rsidR="00484F81" w:rsidRPr="00484F81" w:rsidRDefault="00484F81" w:rsidP="00670C7E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CB6AFA" w:rsidRPr="00CB6AFA" w14:paraId="283A6A88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F05AED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DD19FA" w14:textId="47D3AD5A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DATABASE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FastSystem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;</w:t>
            </w:r>
          </w:p>
        </w:tc>
      </w:tr>
      <w:tr w:rsidR="00CB6AFA" w:rsidRPr="00CB6AFA" w14:paraId="4B689D15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15ADA9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B40676" w14:textId="19968123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USE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FastSystem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;</w:t>
            </w:r>
          </w:p>
        </w:tc>
      </w:tr>
      <w:tr w:rsidR="00CB6AFA" w:rsidRPr="00CB6AFA" w14:paraId="49320FCA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5EFBA9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E92B61" w14:textId="3DE4D5EF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CB6AFA" w:rsidRPr="00CB6AFA" w14:paraId="57D03B19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949346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E2A491" w14:textId="35C2DD92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CB6AFA" w:rsidRPr="00CB6AFA" w14:paraId="61E5425A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7801A0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E34546" w14:textId="07BAC1CF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CB6AFA" w:rsidRPr="00CB6AFA" w14:paraId="2126A65A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2F722E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3C0F60" w14:textId="6A9946F2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TABLE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Empresa(</w:t>
            </w:r>
            <w:proofErr w:type="gramEnd"/>
          </w:p>
        </w:tc>
      </w:tr>
      <w:tr w:rsidR="00CB6AFA" w:rsidRPr="00CB6AFA" w14:paraId="00C778D5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C88151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15EA3A" w14:textId="5EA81681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id_empresa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 xml:space="preserve"> INT PRIMARY KEY NOT NULL AUTO_INCREMENT,</w:t>
            </w:r>
          </w:p>
        </w:tc>
      </w:tr>
      <w:tr w:rsidR="00CB6AFA" w:rsidRPr="00CB6AFA" w14:paraId="5C50196C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733AF9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AA5A1F" w14:textId="11FD7A64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nome_empresa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100),</w:t>
            </w:r>
          </w:p>
        </w:tc>
      </w:tr>
      <w:tr w:rsidR="00CB6AFA" w:rsidRPr="00CB6AFA" w14:paraId="6BC7F954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EC2CFD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86ADD8" w14:textId="5BF16EFC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cnpj_empresa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VARCHAR (14),</w:t>
            </w:r>
          </w:p>
        </w:tc>
      </w:tr>
      <w:tr w:rsidR="00CB6AFA" w:rsidRPr="00CB6AFA" w14:paraId="1759C914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B4FEC1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9E1A0A" w14:textId="043B247B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cep_empresa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11),</w:t>
            </w:r>
          </w:p>
        </w:tc>
      </w:tr>
      <w:tr w:rsidR="00CB6AFA" w:rsidRPr="00CB6AFA" w14:paraId="6915B679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83B6C4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076760" w14:textId="6C4396A2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numero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INT,</w:t>
            </w:r>
          </w:p>
        </w:tc>
      </w:tr>
      <w:tr w:rsidR="00CB6AFA" w:rsidRPr="00CB6AFA" w14:paraId="35A2A342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062FAE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2F321F" w14:textId="77F6B9F6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telefone_empresa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14),</w:t>
            </w:r>
          </w:p>
        </w:tc>
      </w:tr>
      <w:tr w:rsidR="00CB6AFA" w:rsidRPr="00CB6AFA" w14:paraId="0DA4694C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5DE635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5540D2" w14:textId="40D042FE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representante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100),</w:t>
            </w:r>
          </w:p>
        </w:tc>
      </w:tr>
      <w:tr w:rsidR="00CB6AFA" w:rsidRPr="00CB6AFA" w14:paraId="244A1FBD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683424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5375F" w14:textId="6F6A089B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email_empresa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50)</w:t>
            </w:r>
          </w:p>
        </w:tc>
      </w:tr>
      <w:tr w:rsidR="00CB6AFA" w:rsidRPr="00CB6AFA" w14:paraId="55DE732E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B0629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C3E96A" w14:textId="1255AA08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)AUTO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_INCREMENT = 0;</w:t>
            </w:r>
          </w:p>
        </w:tc>
      </w:tr>
      <w:tr w:rsidR="00CB6AFA" w:rsidRPr="00CB6AFA" w14:paraId="2726A47D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F5864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2E029A" w14:textId="7B68B3FE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CB6AFA" w:rsidRPr="00CB6AFA" w14:paraId="7290C19A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812163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EA7B80" w14:textId="4F1138F2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TABLE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Funcionario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(</w:t>
            </w:r>
          </w:p>
        </w:tc>
      </w:tr>
      <w:tr w:rsidR="00CB6AFA" w:rsidRPr="00CB6AFA" w14:paraId="16CB93F4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602490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676648" w14:textId="5B70E4A9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id_funcionario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 xml:space="preserve"> INT PRIMARY KEY NOT NULL AUTO_INCREMENT,</w:t>
            </w:r>
          </w:p>
        </w:tc>
      </w:tr>
      <w:tr w:rsidR="00CB6AFA" w:rsidRPr="00CB6AFA" w14:paraId="69DA4C45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F7A92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21B2EF" w14:textId="64429954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INT,</w:t>
            </w:r>
          </w:p>
        </w:tc>
      </w:tr>
      <w:tr w:rsidR="00CB6AFA" w:rsidRPr="00CB6AFA" w14:paraId="48509C49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CDDE9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CA3498" w14:textId="44BB7FC8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nome_funcionario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100),</w:t>
            </w:r>
          </w:p>
        </w:tc>
      </w:tr>
      <w:tr w:rsidR="00CB6AFA" w:rsidRPr="00CB6AFA" w14:paraId="0579ABC1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887A07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BE52C2" w14:textId="7A18D7B4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is_admin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BOOLEAN,</w:t>
            </w:r>
          </w:p>
        </w:tc>
      </w:tr>
      <w:tr w:rsidR="00CB6AFA" w:rsidRPr="00CB6AFA" w14:paraId="47B7E698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BEC556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A52CE3" w14:textId="0176C40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cpf_funcionario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11),</w:t>
            </w:r>
          </w:p>
        </w:tc>
      </w:tr>
      <w:tr w:rsidR="00CB6AFA" w:rsidRPr="00CB6AFA" w14:paraId="127ED075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161EC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A8602F" w14:textId="08442F3B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email_funcionario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50),</w:t>
            </w:r>
          </w:p>
        </w:tc>
      </w:tr>
      <w:tr w:rsidR="00CB6AFA" w:rsidRPr="00CB6AFA" w14:paraId="3D5B16C4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0FC2D7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8A8D49" w14:textId="3AD49106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senha_funcionario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25),</w:t>
            </w:r>
          </w:p>
        </w:tc>
      </w:tr>
      <w:tr w:rsidR="00CB6AFA" w:rsidRPr="00CB6AFA" w14:paraId="6B2A24B1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8530BF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ABFD89" w14:textId="45E1689F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telefone_funcionario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14),</w:t>
            </w:r>
          </w:p>
        </w:tc>
      </w:tr>
      <w:tr w:rsidR="00CB6AFA" w:rsidRPr="00CB6AFA" w14:paraId="42080A0C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CE95C8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5500AE" w14:textId="49014574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FOREIGN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KEY(</w:t>
            </w:r>
            <w:proofErr w:type="spellStart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 REFERENCES Empresa(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id_empresa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</w:t>
            </w:r>
          </w:p>
        </w:tc>
      </w:tr>
      <w:tr w:rsidR="00CB6AFA" w:rsidRPr="00CB6AFA" w14:paraId="2828171C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764B7F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3B1882" w14:textId="2F02894E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)AUTO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_INCREMENT = 100;</w:t>
            </w:r>
          </w:p>
        </w:tc>
      </w:tr>
      <w:tr w:rsidR="00CB6AFA" w:rsidRPr="00CB6AFA" w14:paraId="341FC01B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0B4585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76C992" w14:textId="0F5A43A4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CB6AFA" w:rsidRPr="00CB6AFA" w14:paraId="650BB39A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198C06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1D8F36" w14:textId="2D683D0C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TABLE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Maquina(</w:t>
            </w:r>
            <w:proofErr w:type="gramEnd"/>
          </w:p>
        </w:tc>
      </w:tr>
      <w:tr w:rsidR="00CB6AFA" w:rsidRPr="00CB6AFA" w14:paraId="7BF6D5AE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F60280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CA9D06" w14:textId="36487E9D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id_maquina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 xml:space="preserve"> INT PRIMARY KEY NOT NULL AUTO_INCREMENT,</w:t>
            </w:r>
          </w:p>
        </w:tc>
      </w:tr>
      <w:tr w:rsidR="00CB6AFA" w:rsidRPr="00CB6AFA" w14:paraId="278DE2D6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7060A2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37FA66" w14:textId="7FDEBBDA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INT,</w:t>
            </w:r>
          </w:p>
        </w:tc>
      </w:tr>
      <w:tr w:rsidR="00CB6AFA" w:rsidRPr="00CB6AFA" w14:paraId="7D2D6B34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440609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A83607" w14:textId="1A674B03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tipo_maquina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7),</w:t>
            </w:r>
          </w:p>
        </w:tc>
      </w:tr>
      <w:tr w:rsidR="00CB6AFA" w:rsidRPr="00CB6AFA" w14:paraId="3972F881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76A0BA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1FDD20" w14:textId="07B5742E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CHECK 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tipo_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maquina</w:t>
            </w:r>
            <w:proofErr w:type="spellEnd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= 'DESKTOP'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or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tipo_maquina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= 'TOTEM'),</w:t>
            </w:r>
          </w:p>
        </w:tc>
      </w:tr>
      <w:tr w:rsidR="00CB6AFA" w:rsidRPr="00CB6AFA" w14:paraId="19BFD719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B44B94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C410A8" w14:textId="6B0F0166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nome_maquina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15),</w:t>
            </w:r>
          </w:p>
        </w:tc>
      </w:tr>
      <w:tr w:rsidR="00CB6AFA" w:rsidRPr="00CB6AFA" w14:paraId="4E7C9690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AB9A4B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4B22A3" w14:textId="066D9E1C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sistema_operacional_maquina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45),</w:t>
            </w:r>
          </w:p>
        </w:tc>
      </w:tr>
      <w:tr w:rsidR="00CB6AFA" w:rsidRPr="00CB6AFA" w14:paraId="553D747C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A8F9DE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866E2D" w14:textId="4E798B6A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tempo_atividade_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maquina</w:t>
            </w:r>
            <w:proofErr w:type="spellEnd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LONG,</w:t>
            </w:r>
          </w:p>
        </w:tc>
      </w:tr>
      <w:tr w:rsidR="00CB6AFA" w:rsidRPr="00CB6AFA" w14:paraId="1DC70CFE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AAA578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9AC010" w14:textId="489EDE90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email_maquina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45),</w:t>
            </w:r>
          </w:p>
        </w:tc>
      </w:tr>
      <w:tr w:rsidR="00CB6AFA" w:rsidRPr="00CB6AFA" w14:paraId="26C5DFD9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4A2464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631267" w14:textId="01BC22AA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senha_maquina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45),</w:t>
            </w:r>
          </w:p>
        </w:tc>
      </w:tr>
      <w:tr w:rsidR="00CB6AFA" w:rsidRPr="00CB6AFA" w14:paraId="06908DF5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2946ED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92A354" w14:textId="4413A7B8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FOREIGN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KEY(</w:t>
            </w:r>
            <w:proofErr w:type="spellStart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 REFERENCES Empresa(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id_empresa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</w:t>
            </w:r>
          </w:p>
        </w:tc>
      </w:tr>
      <w:tr w:rsidR="00CB6AFA" w:rsidRPr="00CB6AFA" w14:paraId="4FB263CA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A2AB92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9CE963" w14:textId="07A8A579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)AUTO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_INCREMENT = 0;</w:t>
            </w:r>
          </w:p>
        </w:tc>
      </w:tr>
      <w:tr w:rsidR="00CB6AFA" w:rsidRPr="00CB6AFA" w14:paraId="58527C2D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AB1AA5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29F2C1" w14:textId="6BE0D39E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</w:tr>
      <w:tr w:rsidR="00CB6AFA" w:rsidRPr="00CB6AFA" w14:paraId="3860CF68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72AEAD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A40502" w14:textId="040A19F0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TABLE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App(</w:t>
            </w:r>
            <w:proofErr w:type="gramEnd"/>
          </w:p>
        </w:tc>
      </w:tr>
      <w:tr w:rsidR="00CB6AFA" w:rsidRPr="00CB6AFA" w14:paraId="1CF9B52B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018CAA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366CD4" w14:textId="1291B733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id_app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 xml:space="preserve"> INT PRIMARY KEY NOT NULL AUTO_INCREMENT,</w:t>
            </w:r>
          </w:p>
        </w:tc>
      </w:tr>
      <w:tr w:rsidR="00CB6AFA" w:rsidRPr="00CB6AFA" w14:paraId="459903E3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A7F648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A002D1" w14:textId="2985CDB5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nome_app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60)</w:t>
            </w:r>
          </w:p>
        </w:tc>
      </w:tr>
      <w:tr w:rsidR="00CB6AFA" w:rsidRPr="00CB6AFA" w14:paraId="525333D5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36EDF7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53CFAE" w14:textId="3AB01DCB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)AUTO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_INCREMENT = 1000;</w:t>
            </w:r>
          </w:p>
        </w:tc>
      </w:tr>
      <w:tr w:rsidR="00CB6AFA" w:rsidRPr="00CB6AFA" w14:paraId="5040B962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F84240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128337" w14:textId="1173B4F6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CB6AFA" w:rsidRPr="00CB6AFA" w14:paraId="3022E24B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14CDB9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52C57" w14:textId="471F080A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TABLE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App_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(</w:t>
            </w:r>
            <w:proofErr w:type="gramEnd"/>
          </w:p>
        </w:tc>
      </w:tr>
      <w:tr w:rsidR="00CB6AFA" w:rsidRPr="00CB6AFA" w14:paraId="05B69089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50252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AEDF3A" w14:textId="4ADE98F6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INT,</w:t>
            </w:r>
          </w:p>
        </w:tc>
      </w:tr>
      <w:tr w:rsidR="00CB6AFA" w:rsidRPr="00CB6AFA" w14:paraId="6816003F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D390CA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6677FE" w14:textId="66316011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fk_app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INT,</w:t>
            </w:r>
          </w:p>
        </w:tc>
      </w:tr>
      <w:tr w:rsidR="00CB6AFA" w:rsidRPr="00CB6AFA" w14:paraId="47D77968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145AD6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ED9770" w14:textId="0E3941E8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FOREIGN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KEY(</w:t>
            </w:r>
            <w:proofErr w:type="spellStart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 REFERENCES Empresa(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id_empresa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),</w:t>
            </w:r>
          </w:p>
        </w:tc>
      </w:tr>
      <w:tr w:rsidR="00CB6AFA" w:rsidRPr="00CB6AFA" w14:paraId="2C53EC16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595CD4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4B06E2" w14:textId="76B28042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 xml:space="preserve">FOREIGN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KEY(</w:t>
            </w:r>
            <w:proofErr w:type="spellStart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fk_app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) REFERENCES App(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id_app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),</w:t>
            </w:r>
          </w:p>
        </w:tc>
      </w:tr>
      <w:tr w:rsidR="00CB6AFA" w:rsidRPr="00CB6AFA" w14:paraId="03C84BEB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94D5B2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D01BD4" w14:textId="38EF4E86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PRIMARY KEY 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fk_empresa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fk_app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)</w:t>
            </w:r>
          </w:p>
        </w:tc>
      </w:tr>
      <w:tr w:rsidR="00CB6AFA" w:rsidRPr="00CB6AFA" w14:paraId="516C0156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1516D1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618D05" w14:textId="4FA44FE8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);</w:t>
            </w:r>
          </w:p>
        </w:tc>
      </w:tr>
      <w:tr w:rsidR="00CB6AFA" w:rsidRPr="00CB6AFA" w14:paraId="0D979AFD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7C1849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BC6C68" w14:textId="6D9A6054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CB6AFA" w:rsidRPr="00CB6AFA" w14:paraId="241740B2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21A126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2FDBFE" w14:textId="64D9191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TABLE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Registro_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Processo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(</w:t>
            </w:r>
            <w:proofErr w:type="gramEnd"/>
          </w:p>
        </w:tc>
      </w:tr>
      <w:tr w:rsidR="00CB6AFA" w:rsidRPr="00CB6AFA" w14:paraId="5E6994A1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19A098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32A17B" w14:textId="7D2533CD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id_registro_processo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 xml:space="preserve"> INT PRIMARY KEY AUTO_INCREMENT,</w:t>
            </w:r>
          </w:p>
        </w:tc>
      </w:tr>
      <w:tr w:rsidR="00CB6AFA" w:rsidRPr="00CB6AFA" w14:paraId="3DFCEAFA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77DBBD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35AB63" w14:textId="3B013AF1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nome_processo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45),</w:t>
            </w:r>
          </w:p>
        </w:tc>
      </w:tr>
      <w:tr w:rsidR="00CB6AFA" w:rsidRPr="00CB6AFA" w14:paraId="6FD46BC0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CF55F5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216960" w14:textId="43A2A421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data_hora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DATETIME,</w:t>
            </w:r>
          </w:p>
        </w:tc>
      </w:tr>
      <w:tr w:rsidR="00CB6AFA" w:rsidRPr="00CB6AFA" w14:paraId="37BA611B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36A9E6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20ADDB" w14:textId="1C7291E0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is_autorizado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BOOLEAN,</w:t>
            </w:r>
          </w:p>
        </w:tc>
      </w:tr>
      <w:tr w:rsidR="00CB6AFA" w:rsidRPr="00CB6AFA" w14:paraId="48B3312D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2C2BA5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EBF216" w14:textId="7252F4C5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maquina</w:t>
            </w:r>
            <w:proofErr w:type="spellEnd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INT,</w:t>
            </w:r>
          </w:p>
        </w:tc>
      </w:tr>
      <w:tr w:rsidR="00CB6AFA" w:rsidRPr="00CB6AFA" w14:paraId="6A415CFD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725681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6D4D75" w14:textId="55E284D9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FOREIGN KEY 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maquina</w:t>
            </w:r>
            <w:proofErr w:type="spellEnd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)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references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Maquina(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id_maquina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</w:t>
            </w:r>
          </w:p>
        </w:tc>
      </w:tr>
      <w:tr w:rsidR="00CB6AFA" w:rsidRPr="00CB6AFA" w14:paraId="2AE7A8C8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994DCB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4A5690" w14:textId="5E6490D3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);</w:t>
            </w:r>
          </w:p>
        </w:tc>
      </w:tr>
      <w:tr w:rsidR="00CB6AFA" w:rsidRPr="00CB6AFA" w14:paraId="4EECF73D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42CBAA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8BE56A" w14:textId="5314DF45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  <w:tr w:rsidR="00CB6AFA" w:rsidRPr="00CB6AFA" w14:paraId="79EFC12D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D5AFEE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CB3651" w14:textId="68CABC90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TABLE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Componente(</w:t>
            </w:r>
            <w:proofErr w:type="gramEnd"/>
          </w:p>
        </w:tc>
      </w:tr>
      <w:tr w:rsidR="00CB6AFA" w:rsidRPr="00CB6AFA" w14:paraId="18D6FDCC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D2CFEF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0AEA9B" w14:textId="44B0D3B4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id_componente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 xml:space="preserve"> INT PRIMARY KEY NOT NULL AUTO_INCREMENT,</w:t>
            </w:r>
          </w:p>
        </w:tc>
      </w:tr>
      <w:tr w:rsidR="00CB6AFA" w:rsidRPr="00CB6AFA" w14:paraId="351E8872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D34B83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04903E" w14:textId="47E98D36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nome_componente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45),</w:t>
            </w:r>
          </w:p>
        </w:tc>
      </w:tr>
      <w:tr w:rsidR="00CB6AFA" w:rsidRPr="00CB6AFA" w14:paraId="63391FD5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6542C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C06D98" w14:textId="2420DA5E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is_ativo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BOOLEAN,</w:t>
            </w:r>
          </w:p>
        </w:tc>
      </w:tr>
      <w:tr w:rsidR="00CB6AFA" w:rsidRPr="00CB6AFA" w14:paraId="07AE6EEE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871063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8C6FEB" w14:textId="353BDABA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fabricante_componente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45),</w:t>
            </w:r>
          </w:p>
        </w:tc>
      </w:tr>
      <w:tr w:rsidR="00CB6AFA" w:rsidRPr="00CB6AFA" w14:paraId="33022DA7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E24AC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5C3FA4" w14:textId="228DD803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modelo_componente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100),</w:t>
            </w:r>
          </w:p>
        </w:tc>
      </w:tr>
      <w:tr w:rsidR="00CB6AFA" w:rsidRPr="00CB6AFA" w14:paraId="75EC07AE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9E268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39C29E" w14:textId="696038ED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capacidade_componente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FLOAT,</w:t>
            </w:r>
          </w:p>
        </w:tc>
      </w:tr>
      <w:tr w:rsidR="00CB6AFA" w:rsidRPr="00CB6AFA" w14:paraId="01AADB4F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EF87B5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36215D" w14:textId="3923B676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maquina</w:t>
            </w:r>
            <w:proofErr w:type="spellEnd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INT,</w:t>
            </w:r>
          </w:p>
        </w:tc>
      </w:tr>
      <w:tr w:rsidR="00CB6AFA" w:rsidRPr="00CB6AFA" w14:paraId="0DD6ABB2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AC161B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D8CA52" w14:textId="011F47B5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FOREIGN KEY 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maquina</w:t>
            </w:r>
            <w:proofErr w:type="spellEnd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 REFERENCES Maquina(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id_maquina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</w:t>
            </w:r>
          </w:p>
        </w:tc>
      </w:tr>
      <w:tr w:rsidR="00CB6AFA" w:rsidRPr="00CB6AFA" w14:paraId="5D2C30CA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858189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C7559D" w14:textId="530FD829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);</w:t>
            </w:r>
          </w:p>
        </w:tc>
      </w:tr>
      <w:tr w:rsidR="00CB6AFA" w:rsidRPr="00CB6AFA" w14:paraId="172A16BF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589D8A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A056AD" w14:textId="5390B8BE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   </w:t>
            </w:r>
          </w:p>
        </w:tc>
      </w:tr>
      <w:tr w:rsidR="00CB6AFA" w:rsidRPr="00CB6AFA" w14:paraId="559053E7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B76671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E1DAB6" w14:textId="5BA0C63E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TABLE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Tipo_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Registro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(</w:t>
            </w:r>
            <w:proofErr w:type="gramEnd"/>
          </w:p>
        </w:tc>
      </w:tr>
      <w:tr w:rsidR="00CB6AFA" w:rsidRPr="00CB6AFA" w14:paraId="6996AA4F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EFB251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B562A9" w14:textId="41E22C70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>id_tipo_registro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  <w:t xml:space="preserve"> INT PRIMARY KEY NOT NULL AUTO_INCREMENT,</w:t>
            </w:r>
          </w:p>
        </w:tc>
      </w:tr>
      <w:tr w:rsidR="00CB6AFA" w:rsidRPr="00CB6AFA" w14:paraId="3F291181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108C63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E69D31" w14:textId="63FE92D8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descricao_tipo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VARCHAR(</w:t>
            </w:r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20)</w:t>
            </w:r>
          </w:p>
        </w:tc>
      </w:tr>
      <w:tr w:rsidR="00CB6AFA" w:rsidRPr="00CB6AFA" w14:paraId="3A4F817C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15E40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D995AA" w14:textId="140D7C09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);</w:t>
            </w:r>
          </w:p>
        </w:tc>
      </w:tr>
      <w:tr w:rsidR="00CB6AFA" w:rsidRPr="00CB6AFA" w14:paraId="0A32ED78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274D03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C23332" w14:textId="645C348B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</w:tr>
      <w:tr w:rsidR="00CB6AFA" w:rsidRPr="00CB6AFA" w14:paraId="1DBFD5C2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CCC213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3E368E" w14:textId="21F5734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CREATE TABLE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Registro(</w:t>
            </w:r>
            <w:proofErr w:type="gramEnd"/>
          </w:p>
        </w:tc>
      </w:tr>
      <w:tr w:rsidR="00CB6AFA" w:rsidRPr="00CB6AFA" w14:paraId="606BE70B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7823CE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0275BF" w14:textId="17F17988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data_hora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DATETIME,</w:t>
            </w:r>
          </w:p>
        </w:tc>
      </w:tr>
      <w:tr w:rsidR="00CB6AFA" w:rsidRPr="00CB6AFA" w14:paraId="7D918F95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8B75DA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443AD3" w14:textId="25D0181F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medida FLOAT,</w:t>
            </w:r>
          </w:p>
        </w:tc>
      </w:tr>
      <w:tr w:rsidR="00CB6AFA" w:rsidRPr="00CB6AFA" w14:paraId="6C5C6D97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3E4CA6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0F7084" w14:textId="3F58C08C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fk_tipo_registro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INT,</w:t>
            </w:r>
          </w:p>
        </w:tc>
      </w:tr>
      <w:tr w:rsidR="00CB6AFA" w:rsidRPr="00CB6AFA" w14:paraId="7372EA9E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E51A97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5A5B72" w14:textId="4ADF838A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fk_componente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 INT,</w:t>
            </w:r>
          </w:p>
        </w:tc>
      </w:tr>
      <w:tr w:rsidR="00CB6AFA" w:rsidRPr="00CB6AFA" w14:paraId="2987E5BF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9FB72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/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42CB8D" w14:textId="7BB8BB74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FOREIGN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KEY(</w:t>
            </w:r>
            <w:proofErr w:type="spellStart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fk_componente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 REFERENCES Componente(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id_componente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),</w:t>
            </w:r>
          </w:p>
        </w:tc>
      </w:tr>
      <w:tr w:rsidR="00CB6AFA" w:rsidRPr="00CB6AFA" w14:paraId="29B7D7E9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859E3C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14596F" w14:textId="7FB01268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FOREIGN </w:t>
            </w:r>
            <w:proofErr w:type="gram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KEY(</w:t>
            </w:r>
            <w:proofErr w:type="spellStart"/>
            <w:proofErr w:type="gram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fk_tipo_registro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 xml:space="preserve">) REFERENCES 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Tipo_Registro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(</w:t>
            </w:r>
            <w:proofErr w:type="spellStart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id_tipo_registro</w:t>
            </w:r>
            <w:proofErr w:type="spellEnd"/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</w:t>
            </w:r>
          </w:p>
        </w:tc>
      </w:tr>
      <w:tr w:rsidR="00CB6AFA" w:rsidRPr="00CB6AFA" w14:paraId="489F53AB" w14:textId="77777777" w:rsidTr="00484F8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E2BE4B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AB0302" w14:textId="20BF1918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  <w:r w:rsidRPr="00CB6AFA">
              <w:rPr>
                <w:rFonts w:ascii="Consolas" w:hAnsi="Consolas"/>
                <w:i/>
                <w:iCs/>
                <w:sz w:val="18"/>
                <w:szCs w:val="18"/>
              </w:rPr>
              <w:t>);</w:t>
            </w:r>
          </w:p>
        </w:tc>
      </w:tr>
      <w:tr w:rsidR="00CB6AFA" w:rsidRPr="00CB6AFA" w14:paraId="5D62F707" w14:textId="77777777" w:rsidTr="00484F8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59AF59" w14:textId="77777777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A8B635" w14:textId="5E326431" w:rsidR="00CB6AFA" w:rsidRPr="00CB6AFA" w:rsidRDefault="00CB6AFA" w:rsidP="00CB6AFA">
            <w:pPr>
              <w:tabs>
                <w:tab w:val="clear" w:pos="851"/>
              </w:tabs>
              <w:spacing w:line="300" w:lineRule="atLeast"/>
              <w:jc w:val="left"/>
              <w:rPr>
                <w:rFonts w:ascii="Consolas" w:hAnsi="Consolas" w:cs="Segoe UI"/>
                <w:i/>
                <w:iCs/>
                <w:color w:val="24292F"/>
                <w:sz w:val="18"/>
                <w:szCs w:val="18"/>
                <w:lang w:val="en-US"/>
              </w:rPr>
            </w:pPr>
          </w:p>
        </w:tc>
      </w:tr>
    </w:tbl>
    <w:p w14:paraId="6A3817B3" w14:textId="77777777" w:rsidR="00E04392" w:rsidRPr="00CB6AFA" w:rsidRDefault="00E04392" w:rsidP="00E04392">
      <w:pPr>
        <w:rPr>
          <w:rFonts w:ascii="Consolas" w:hAnsi="Consolas"/>
          <w:i/>
          <w:iCs/>
          <w:sz w:val="18"/>
          <w:szCs w:val="18"/>
        </w:rPr>
      </w:pPr>
    </w:p>
    <w:p w14:paraId="04F22B89" w14:textId="07779A02" w:rsidR="00E04392" w:rsidRDefault="00E04392">
      <w:pPr>
        <w:pStyle w:val="Ttulo2"/>
        <w:rPr>
          <w:b/>
        </w:rPr>
      </w:pPr>
      <w:bookmarkStart w:id="25" w:name="_Toc104391416"/>
      <w:r w:rsidRPr="00192CAB">
        <w:rPr>
          <w:b/>
        </w:rPr>
        <w:t>Protótipo das telas, lógica e usabilidade</w:t>
      </w:r>
      <w:bookmarkEnd w:id="25"/>
      <w:r w:rsidRPr="00192CAB">
        <w:rPr>
          <w:b/>
        </w:rPr>
        <w:t xml:space="preserve"> </w:t>
      </w:r>
    </w:p>
    <w:p w14:paraId="125BFC8C" w14:textId="77777777" w:rsidR="00C7042C" w:rsidRPr="00C7042C" w:rsidRDefault="00C7042C" w:rsidP="00C7042C"/>
    <w:p w14:paraId="5A6FA0C5" w14:textId="220E7933" w:rsidR="00C7042C" w:rsidRDefault="00532E4A" w:rsidP="00E04392">
      <w:r>
        <w:t xml:space="preserve">INDEX: </w:t>
      </w:r>
    </w:p>
    <w:p w14:paraId="57305DFF" w14:textId="4DDB94BA" w:rsidR="00532E4A" w:rsidRDefault="00971286" w:rsidP="00E04392">
      <w:r>
        <w:t xml:space="preserve">Criada com a intenção de apresentar a empresa </w:t>
      </w:r>
      <w:r w:rsidR="00724C2A">
        <w:t>quem estiver navegando, podendo conhecer um pouco dos nossos valores e de quem somos</w:t>
      </w:r>
      <w:r w:rsidR="00DD4AD8">
        <w:t xml:space="preserve"> conforme descer o </w:t>
      </w:r>
      <w:proofErr w:type="spellStart"/>
      <w:r w:rsidR="00DD4AD8">
        <w:t>scrool</w:t>
      </w:r>
      <w:proofErr w:type="spellEnd"/>
      <w:r w:rsidR="00DD4AD8">
        <w:t xml:space="preserve"> </w:t>
      </w:r>
      <w:r w:rsidR="00DD4AD8">
        <w:lastRenderedPageBreak/>
        <w:t xml:space="preserve">que vai ser </w:t>
      </w:r>
      <w:r w:rsidR="00DD7C4D">
        <w:t>alocado no canto direito da tela, e ao chegar ao final temos nossa localização e contatos caso queira nos contatar.</w:t>
      </w:r>
    </w:p>
    <w:p w14:paraId="7BE572EB" w14:textId="77777777" w:rsidR="00C7042C" w:rsidRDefault="00C7042C" w:rsidP="00E04392"/>
    <w:p w14:paraId="273A8423" w14:textId="1D667DD4" w:rsidR="00E04392" w:rsidRDefault="00A358EA" w:rsidP="00A358EA">
      <w:pPr>
        <w:spacing w:line="240" w:lineRule="auto"/>
        <w:jc w:val="center"/>
        <w:rPr>
          <w:rFonts w:cs="Arial"/>
          <w:b/>
          <w:bCs/>
          <w:color w:val="000000"/>
        </w:rPr>
      </w:pPr>
      <w:r w:rsidRPr="00A358EA">
        <w:rPr>
          <w:rFonts w:cs="Arial"/>
          <w:b/>
          <w:bCs/>
          <w:color w:val="000000"/>
        </w:rPr>
        <w:drawing>
          <wp:inline distT="0" distB="0" distL="0" distR="0" wp14:anchorId="7FF5E070" wp14:editId="2E5D22E1">
            <wp:extent cx="5048250" cy="2581998"/>
            <wp:effectExtent l="0" t="0" r="0" b="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5858" cy="26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F461" w14:textId="67548AB8" w:rsidR="007661FC" w:rsidRDefault="00A358EA" w:rsidP="00A358EA">
      <w:pPr>
        <w:spacing w:line="240" w:lineRule="auto"/>
        <w:jc w:val="center"/>
        <w:rPr>
          <w:rFonts w:cs="Arial"/>
          <w:b/>
          <w:bCs/>
          <w:color w:val="000000"/>
        </w:rPr>
      </w:pPr>
      <w:r w:rsidRPr="00A358EA">
        <w:rPr>
          <w:rFonts w:cs="Arial"/>
          <w:b/>
          <w:bCs/>
          <w:color w:val="000000"/>
        </w:rPr>
        <w:drawing>
          <wp:inline distT="0" distB="0" distL="0" distR="0" wp14:anchorId="315AAA2F" wp14:editId="6995E06A">
            <wp:extent cx="5046729" cy="2495550"/>
            <wp:effectExtent l="0" t="0" r="0" b="0"/>
            <wp:docPr id="20" name="Imagem 2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0552" cy="25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F35" w14:textId="75D6D83F" w:rsidR="0006588C" w:rsidRDefault="00A358EA" w:rsidP="00A358EA">
      <w:pPr>
        <w:spacing w:line="240" w:lineRule="auto"/>
        <w:jc w:val="center"/>
        <w:rPr>
          <w:rFonts w:cs="Arial"/>
          <w:b/>
          <w:bCs/>
          <w:color w:val="000000"/>
        </w:rPr>
      </w:pPr>
      <w:r w:rsidRPr="00A358EA">
        <w:rPr>
          <w:rFonts w:cs="Arial"/>
          <w:b/>
          <w:bCs/>
          <w:color w:val="000000"/>
        </w:rPr>
        <w:drawing>
          <wp:inline distT="0" distB="0" distL="0" distR="0" wp14:anchorId="4E32E531" wp14:editId="11C80720">
            <wp:extent cx="5100099" cy="2505075"/>
            <wp:effectExtent l="0" t="0" r="0" b="0"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6772" cy="25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20AC" w14:textId="493C8EF7" w:rsidR="001C0B04" w:rsidRDefault="00A358EA" w:rsidP="00A358EA">
      <w:pPr>
        <w:spacing w:line="240" w:lineRule="auto"/>
        <w:jc w:val="center"/>
        <w:rPr>
          <w:rFonts w:cs="Arial"/>
          <w:b/>
          <w:bCs/>
          <w:color w:val="000000"/>
        </w:rPr>
      </w:pPr>
      <w:r w:rsidRPr="00A358EA">
        <w:rPr>
          <w:rFonts w:cs="Arial"/>
          <w:b/>
          <w:bCs/>
          <w:color w:val="000000"/>
        </w:rPr>
        <w:lastRenderedPageBreak/>
        <w:drawing>
          <wp:inline distT="0" distB="0" distL="0" distR="0" wp14:anchorId="33457525" wp14:editId="697F90DB">
            <wp:extent cx="4613879" cy="2209800"/>
            <wp:effectExtent l="0" t="0" r="0" b="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2586" cy="221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6B98" w14:textId="77777777" w:rsidR="00572C06" w:rsidRDefault="00572C06" w:rsidP="00E04392">
      <w:pPr>
        <w:spacing w:line="240" w:lineRule="auto"/>
        <w:jc w:val="left"/>
        <w:rPr>
          <w:rFonts w:cs="Arial"/>
          <w:b/>
          <w:bCs/>
          <w:noProof/>
          <w:color w:val="000000"/>
        </w:rPr>
      </w:pPr>
    </w:p>
    <w:p w14:paraId="05D37E86" w14:textId="5B5159FE" w:rsidR="000027BD" w:rsidRDefault="00532E4A" w:rsidP="00A358EA">
      <w:pPr>
        <w:spacing w:line="240" w:lineRule="auto"/>
        <w:jc w:val="center"/>
        <w:rPr>
          <w:rFonts w:cs="Arial"/>
          <w:b/>
          <w:bCs/>
          <w:color w:val="000000"/>
        </w:rPr>
      </w:pPr>
      <w:r w:rsidRPr="00532E4A">
        <w:rPr>
          <w:rFonts w:cs="Arial"/>
          <w:b/>
          <w:bCs/>
          <w:noProof/>
          <w:color w:val="000000"/>
        </w:rPr>
        <w:drawing>
          <wp:inline distT="0" distB="0" distL="0" distR="0" wp14:anchorId="0F34D2BF" wp14:editId="616F5288">
            <wp:extent cx="4400550" cy="2674646"/>
            <wp:effectExtent l="0" t="0" r="0" b="0"/>
            <wp:docPr id="12" name="Picture 12" descr="Timelin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, map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2791" cy="268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52D1" w14:textId="36D40B32" w:rsidR="00572C06" w:rsidRDefault="00572C06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7CF94BD" w14:textId="600A2062" w:rsidR="00572C06" w:rsidRDefault="00572C06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F89471C" w14:textId="77777777" w:rsidR="00572C06" w:rsidRDefault="00572C06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6DBADA4" w14:textId="74A1522E" w:rsidR="00572C06" w:rsidRDefault="00572C06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4BF9FB4" w14:textId="37F439FD" w:rsidR="00734BDE" w:rsidRDefault="00572C06" w:rsidP="00572C06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>LOGIN:</w:t>
      </w:r>
    </w:p>
    <w:p w14:paraId="2F617F02" w14:textId="77777777" w:rsidR="00C7042C" w:rsidRDefault="00C7042C" w:rsidP="00572C06">
      <w:pPr>
        <w:spacing w:line="240" w:lineRule="auto"/>
        <w:jc w:val="left"/>
        <w:rPr>
          <w:rFonts w:cs="Arial"/>
          <w:color w:val="000000"/>
        </w:rPr>
      </w:pPr>
    </w:p>
    <w:p w14:paraId="0F0CBA9F" w14:textId="2F9DA54F" w:rsidR="00734BDE" w:rsidRDefault="00734BDE" w:rsidP="00572C06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>Após o cliente nos contatar</w:t>
      </w:r>
      <w:r w:rsidR="00CB7E53">
        <w:rPr>
          <w:rFonts w:cs="Arial"/>
          <w:color w:val="000000"/>
        </w:rPr>
        <w:t xml:space="preserve"> e fecharmos negócio,</w:t>
      </w:r>
      <w:r w:rsidR="00BD49CD">
        <w:rPr>
          <w:rFonts w:cs="Arial"/>
          <w:color w:val="000000"/>
        </w:rPr>
        <w:t xml:space="preserve"> disponibilizamos uma credencial com </w:t>
      </w:r>
      <w:r w:rsidR="00C7042C">
        <w:rPr>
          <w:rFonts w:cs="Arial"/>
          <w:color w:val="000000"/>
        </w:rPr>
        <w:t>e-mail</w:t>
      </w:r>
      <w:r w:rsidR="00BD49CD">
        <w:rPr>
          <w:rFonts w:cs="Arial"/>
          <w:color w:val="000000"/>
        </w:rPr>
        <w:t xml:space="preserve"> e senha para o </w:t>
      </w:r>
      <w:r w:rsidR="0037320C">
        <w:rPr>
          <w:rFonts w:cs="Arial"/>
          <w:color w:val="000000"/>
        </w:rPr>
        <w:t xml:space="preserve">representante de TI responsável de escolha do cliente, </w:t>
      </w:r>
      <w:r w:rsidR="001C453D">
        <w:rPr>
          <w:rFonts w:cs="Arial"/>
          <w:color w:val="000000"/>
        </w:rPr>
        <w:t xml:space="preserve">esse </w:t>
      </w:r>
      <w:r w:rsidR="00C7042C">
        <w:rPr>
          <w:rFonts w:cs="Arial"/>
          <w:color w:val="000000"/>
        </w:rPr>
        <w:t>representante</w:t>
      </w:r>
      <w:r w:rsidR="001C453D">
        <w:rPr>
          <w:rFonts w:cs="Arial"/>
          <w:color w:val="000000"/>
        </w:rPr>
        <w:t xml:space="preserve"> terá uma conta de admin o que dá o acréscimo de poder cadastrar outros funcionários, </w:t>
      </w:r>
      <w:r w:rsidR="0057574F">
        <w:rPr>
          <w:rFonts w:cs="Arial"/>
          <w:color w:val="000000"/>
        </w:rPr>
        <w:t xml:space="preserve">máquinas e </w:t>
      </w:r>
      <w:proofErr w:type="spellStart"/>
      <w:r w:rsidR="0057574F">
        <w:rPr>
          <w:rFonts w:cs="Arial"/>
          <w:color w:val="000000"/>
        </w:rPr>
        <w:t>GreenList</w:t>
      </w:r>
      <w:proofErr w:type="spellEnd"/>
      <w:r w:rsidR="0057574F">
        <w:rPr>
          <w:rFonts w:cs="Arial"/>
          <w:color w:val="000000"/>
        </w:rPr>
        <w:t xml:space="preserve">. Os funcionários cadastrados que não </w:t>
      </w:r>
      <w:r w:rsidR="00C7042C">
        <w:rPr>
          <w:rFonts w:cs="Arial"/>
          <w:color w:val="000000"/>
        </w:rPr>
        <w:t>recebem</w:t>
      </w:r>
      <w:r w:rsidR="0057574F">
        <w:rPr>
          <w:rFonts w:cs="Arial"/>
          <w:color w:val="000000"/>
        </w:rPr>
        <w:t xml:space="preserve"> a permissão de admin poderão acessar somente </w:t>
      </w:r>
      <w:r w:rsidR="000544DE">
        <w:rPr>
          <w:rFonts w:cs="Arial"/>
          <w:color w:val="000000"/>
        </w:rPr>
        <w:t>as Dashboards.</w:t>
      </w:r>
    </w:p>
    <w:p w14:paraId="12876A15" w14:textId="77777777" w:rsidR="002A354C" w:rsidRDefault="002A354C" w:rsidP="00572C06">
      <w:pPr>
        <w:spacing w:line="240" w:lineRule="auto"/>
        <w:jc w:val="left"/>
        <w:rPr>
          <w:rFonts w:cs="Arial"/>
          <w:color w:val="000000"/>
        </w:rPr>
      </w:pPr>
    </w:p>
    <w:p w14:paraId="6BDA943D" w14:textId="77777777" w:rsidR="00572C06" w:rsidRDefault="00572C06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EFE4C57" w14:textId="4851177A" w:rsidR="000027BD" w:rsidRDefault="00242BA2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 w:rsidRPr="00242BA2">
        <w:rPr>
          <w:rFonts w:cs="Arial"/>
          <w:b/>
          <w:bCs/>
          <w:color w:val="000000"/>
        </w:rPr>
        <w:lastRenderedPageBreak/>
        <w:drawing>
          <wp:inline distT="0" distB="0" distL="0" distR="0" wp14:anchorId="69FE701F" wp14:editId="273C763E">
            <wp:extent cx="5760720" cy="2833370"/>
            <wp:effectExtent l="0" t="0" r="0" b="0"/>
            <wp:docPr id="30" name="Imagem 3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elular com aplicativo aber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017C" w14:textId="6925DC85" w:rsidR="000544DE" w:rsidRDefault="000544DE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C89B86D" w14:textId="7A750CD4" w:rsidR="000544DE" w:rsidRDefault="000544DE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BF59555" w14:textId="69998ADC" w:rsidR="000544DE" w:rsidRDefault="000544DE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>CADASTRO:</w:t>
      </w:r>
    </w:p>
    <w:p w14:paraId="4270FD34" w14:textId="77777777" w:rsidR="00C7042C" w:rsidRDefault="00C7042C" w:rsidP="00E04392">
      <w:pPr>
        <w:spacing w:line="240" w:lineRule="auto"/>
        <w:jc w:val="left"/>
        <w:rPr>
          <w:rFonts w:cs="Arial"/>
          <w:color w:val="000000"/>
        </w:rPr>
      </w:pPr>
    </w:p>
    <w:p w14:paraId="100622F0" w14:textId="03AE8138" w:rsidR="000544DE" w:rsidRDefault="006261D4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>O usuário que possuir permissão de Admin poderá utilizar das telas de cadastro sendo elas:</w:t>
      </w:r>
    </w:p>
    <w:p w14:paraId="58A00634" w14:textId="77777777" w:rsidR="00C7042C" w:rsidRDefault="00C7042C" w:rsidP="00E04392">
      <w:pPr>
        <w:spacing w:line="240" w:lineRule="auto"/>
        <w:jc w:val="left"/>
        <w:rPr>
          <w:rFonts w:cs="Arial"/>
          <w:color w:val="000000"/>
        </w:rPr>
      </w:pPr>
    </w:p>
    <w:p w14:paraId="23906409" w14:textId="4E764314" w:rsidR="006261D4" w:rsidRPr="000544DE" w:rsidRDefault="006261D4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 xml:space="preserve">- </w:t>
      </w:r>
      <w:r w:rsidR="00B01D4A">
        <w:rPr>
          <w:rFonts w:cs="Arial"/>
          <w:color w:val="000000"/>
        </w:rPr>
        <w:t>Cadastrar novo funcionário</w:t>
      </w:r>
    </w:p>
    <w:p w14:paraId="76C41687" w14:textId="243E63F3" w:rsidR="00D35DDA" w:rsidRDefault="00901D3B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 w:rsidRPr="00901D3B">
        <w:rPr>
          <w:rFonts w:cs="Arial"/>
          <w:b/>
          <w:bCs/>
          <w:color w:val="000000"/>
        </w:rPr>
        <w:drawing>
          <wp:inline distT="0" distB="0" distL="0" distR="0" wp14:anchorId="088D1728" wp14:editId="4396D312">
            <wp:extent cx="5760720" cy="2938780"/>
            <wp:effectExtent l="0" t="0" r="0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74D5" w14:textId="36A1CE2B" w:rsidR="00A76792" w:rsidRDefault="00A767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86F29B3" w14:textId="5B9FAF50" w:rsidR="00A76792" w:rsidRDefault="00A767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15707F" w14:textId="09898936" w:rsidR="00A76792" w:rsidRDefault="00A767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61A49F" w14:textId="063BC8A3" w:rsidR="00A76792" w:rsidRPr="00A76792" w:rsidRDefault="00A76792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 xml:space="preserve">-Cadastrar máquinas </w:t>
      </w:r>
      <w:r w:rsidR="00CB60DF">
        <w:rPr>
          <w:rFonts w:cs="Arial"/>
          <w:color w:val="000000"/>
        </w:rPr>
        <w:t>a serem monitoradas:</w:t>
      </w:r>
    </w:p>
    <w:p w14:paraId="344A0C7F" w14:textId="7A440760" w:rsidR="00276E36" w:rsidRDefault="00901D3B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 w:rsidRPr="00901D3B">
        <w:rPr>
          <w:rFonts w:cs="Arial"/>
          <w:b/>
          <w:bCs/>
          <w:color w:val="000000"/>
        </w:rPr>
        <w:lastRenderedPageBreak/>
        <w:drawing>
          <wp:inline distT="0" distB="0" distL="0" distR="0" wp14:anchorId="1EDBE756" wp14:editId="6A135F4F">
            <wp:extent cx="5760720" cy="2929890"/>
            <wp:effectExtent l="0" t="0" r="0" b="0"/>
            <wp:docPr id="32" name="Imagem 3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37E6" w14:textId="62B54712" w:rsidR="00CB60DF" w:rsidRDefault="00CB60DF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F74798B" w14:textId="37B5F635" w:rsidR="00CB60DF" w:rsidRPr="00CB60DF" w:rsidRDefault="00CB60DF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b/>
          <w:bCs/>
          <w:color w:val="000000"/>
        </w:rPr>
        <w:t>-</w:t>
      </w:r>
      <w:r>
        <w:rPr>
          <w:rFonts w:cs="Arial"/>
          <w:color w:val="000000"/>
        </w:rPr>
        <w:t xml:space="preserve">Cadastrar </w:t>
      </w:r>
      <w:r w:rsidR="00901D3B">
        <w:rPr>
          <w:rFonts w:cs="Arial"/>
          <w:color w:val="000000"/>
        </w:rPr>
        <w:t>Aplicativos que não podem ser acessados nas máquinas do caixa/totem</w:t>
      </w:r>
      <w:r>
        <w:rPr>
          <w:rFonts w:cs="Arial"/>
          <w:color w:val="000000"/>
        </w:rPr>
        <w:t>:</w:t>
      </w:r>
    </w:p>
    <w:p w14:paraId="7A2670E6" w14:textId="3357C360" w:rsidR="00B8658F" w:rsidRDefault="00901D3B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 w:rsidRPr="00901D3B">
        <w:rPr>
          <w:rFonts w:cs="Arial"/>
          <w:b/>
          <w:bCs/>
          <w:color w:val="000000"/>
        </w:rPr>
        <w:drawing>
          <wp:inline distT="0" distB="0" distL="0" distR="0" wp14:anchorId="48EF09C0" wp14:editId="356CD6DE">
            <wp:extent cx="5760720" cy="2943860"/>
            <wp:effectExtent l="0" t="0" r="0" b="0"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ECC5" w14:textId="77777777" w:rsidR="00443AAE" w:rsidRDefault="00443AAE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FCB1628" w14:textId="0231CFA2" w:rsidR="00E50C04" w:rsidRDefault="00E50C04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BF7248F" w14:textId="63427052" w:rsidR="003B5F91" w:rsidRDefault="003B5F91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6DBD9A0" w14:textId="16E6CCBB" w:rsidR="003B5F91" w:rsidRDefault="00DE00F5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color w:val="000000"/>
        </w:rPr>
        <w:tab/>
      </w:r>
    </w:p>
    <w:p w14:paraId="3BE24FE3" w14:textId="2EB54778" w:rsidR="00E50C04" w:rsidRDefault="00E50C04" w:rsidP="00E04392">
      <w:pPr>
        <w:spacing w:line="240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tab/>
      </w:r>
    </w:p>
    <w:p w14:paraId="18621DEC" w14:textId="23E34743" w:rsidR="00E50C04" w:rsidRDefault="00E50C04" w:rsidP="00E04392">
      <w:pPr>
        <w:spacing w:line="240" w:lineRule="auto"/>
        <w:jc w:val="left"/>
        <w:rPr>
          <w:rFonts w:cs="Arial"/>
          <w:color w:val="000000"/>
        </w:rPr>
      </w:pPr>
    </w:p>
    <w:p w14:paraId="6131946E" w14:textId="77777777" w:rsidR="000027BD" w:rsidRPr="00E50C04" w:rsidRDefault="000027BD" w:rsidP="00E04392">
      <w:pPr>
        <w:spacing w:line="240" w:lineRule="auto"/>
        <w:jc w:val="left"/>
        <w:rPr>
          <w:rFonts w:cs="Arial"/>
          <w:color w:val="000000"/>
        </w:rPr>
      </w:pPr>
    </w:p>
    <w:p w14:paraId="0AEBF375" w14:textId="0DF72A6F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E23945A" w14:textId="15FF2B19" w:rsidR="0091759A" w:rsidRDefault="0091759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9250EDB" w14:textId="1DB7F147" w:rsidR="0091759A" w:rsidRDefault="0091759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4B0053D" w14:textId="5FC5C3D5" w:rsidR="0091759A" w:rsidRDefault="0091759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F6B7F1" w14:textId="53FB722A" w:rsidR="0091759A" w:rsidRDefault="0091759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0579863" w14:textId="77777777" w:rsidR="0091759A" w:rsidRDefault="0091759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77777777" w:rsidR="00E04392" w:rsidRDefault="00E04392" w:rsidP="00E04392"/>
    <w:p w14:paraId="043CACFF" w14:textId="5EC03C37" w:rsidR="00E04392" w:rsidRDefault="00667180">
      <w:pPr>
        <w:pStyle w:val="Ttulo2"/>
        <w:rPr>
          <w:b/>
        </w:rPr>
      </w:pPr>
      <w:bookmarkStart w:id="26" w:name="_Toc104391417"/>
      <w:r>
        <w:rPr>
          <w:b/>
        </w:rPr>
        <w:t>MÉTRICAS</w:t>
      </w:r>
      <w:bookmarkEnd w:id="26"/>
    </w:p>
    <w:p w14:paraId="37451877" w14:textId="0D23827C" w:rsidR="00CB60DF" w:rsidRPr="00CB60DF" w:rsidRDefault="00CB60DF" w:rsidP="00CB60DF"/>
    <w:p w14:paraId="26C57673" w14:textId="08EBFEAB" w:rsidR="00E04392" w:rsidRDefault="00E04392" w:rsidP="00E04392">
      <w:r w:rsidRPr="004B1208">
        <w:tab/>
      </w:r>
      <w:r w:rsidR="00F25A75">
        <w:t xml:space="preserve">Nossas foram definidas através de estudos para monitoramento dos </w:t>
      </w:r>
      <w:r w:rsidR="0091759A">
        <w:t>seguintes componentes do Hardware: CPU, memória e disco:</w:t>
      </w:r>
    </w:p>
    <w:p w14:paraId="60959087" w14:textId="2DAD7585" w:rsidR="003958B5" w:rsidRDefault="00D33E23" w:rsidP="00901D3B">
      <w:pPr>
        <w:jc w:val="center"/>
      </w:pPr>
      <w:r w:rsidRPr="00D33E23">
        <w:rPr>
          <w:noProof/>
        </w:rPr>
        <w:drawing>
          <wp:inline distT="0" distB="0" distL="0" distR="0" wp14:anchorId="056A53BA" wp14:editId="5B1AC968">
            <wp:extent cx="3206915" cy="787440"/>
            <wp:effectExtent l="0" t="0" r="0" b="0"/>
            <wp:docPr id="26" name="Imagem 2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abel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47E1" w14:textId="0B0C7768" w:rsidR="00D33E23" w:rsidRDefault="00D33E23" w:rsidP="00E04392"/>
    <w:p w14:paraId="784D7D36" w14:textId="4FC975CE" w:rsidR="00D33E23" w:rsidRDefault="00D33E23" w:rsidP="00E04392"/>
    <w:p w14:paraId="7EB93CF8" w14:textId="77777777" w:rsidR="00D33E23" w:rsidRDefault="00D33E23" w:rsidP="00E04392"/>
    <w:p w14:paraId="11BEEB55" w14:textId="0E1ACFF6" w:rsidR="009A2322" w:rsidRDefault="00C9583B">
      <w:pPr>
        <w:pStyle w:val="Ttulo2"/>
        <w:rPr>
          <w:b/>
        </w:rPr>
      </w:pPr>
      <w:r>
        <w:rPr>
          <w:b/>
        </w:rPr>
        <w:t>PROTO PERSONA</w:t>
      </w:r>
    </w:p>
    <w:p w14:paraId="35A8C664" w14:textId="26CFC2BF" w:rsidR="00C7042C" w:rsidRDefault="00C7042C" w:rsidP="00C7042C"/>
    <w:p w14:paraId="0B6ED9C1" w14:textId="276D1EC7" w:rsidR="00C7042C" w:rsidRPr="00C7042C" w:rsidRDefault="006078B9" w:rsidP="00C7042C">
      <w:proofErr w:type="spellStart"/>
      <w:r>
        <w:t>Proto</w:t>
      </w:r>
      <w:proofErr w:type="spellEnd"/>
      <w:r>
        <w:t xml:space="preserve"> Persona é o usuário da nossa aplicação, aquele em que devemos focar para melhor atender suas dores e necessidades. Do nosso </w:t>
      </w:r>
      <w:proofErr w:type="spellStart"/>
      <w:r>
        <w:t>proto</w:t>
      </w:r>
      <w:proofErr w:type="spellEnd"/>
      <w:r>
        <w:t xml:space="preserve"> persona evoluem nossos principais requisitos de projeto:</w:t>
      </w:r>
    </w:p>
    <w:p w14:paraId="6456D040" w14:textId="77777777" w:rsidR="009A2322" w:rsidRPr="00CB60DF" w:rsidRDefault="009A2322" w:rsidP="009A2322"/>
    <w:p w14:paraId="7180262D" w14:textId="6D546D4F" w:rsidR="009A2322" w:rsidRDefault="009A2322" w:rsidP="009A2322">
      <w:r w:rsidRPr="004B1208">
        <w:tab/>
      </w:r>
    </w:p>
    <w:p w14:paraId="3B10A1A7" w14:textId="0E9F66F2" w:rsidR="00A66A93" w:rsidRDefault="002209F4" w:rsidP="00901D3B">
      <w:pPr>
        <w:jc w:val="center"/>
        <w:sectPr w:rsidR="00A66A93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footerReference w:type="first" r:id="rId5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2209F4">
        <w:drawing>
          <wp:inline distT="0" distB="0" distL="0" distR="0" wp14:anchorId="143CF7C1" wp14:editId="4A2D8A37">
            <wp:extent cx="5167144" cy="2924175"/>
            <wp:effectExtent l="0" t="0" r="0" b="0"/>
            <wp:docPr id="34" name="Imagem 3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elular com publicação numa rede social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4544" cy="29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3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>
      <w:pPr>
        <w:pStyle w:val="Ttulo1"/>
      </w:pPr>
      <w:bookmarkStart w:id="27" w:name="_Toc104391418"/>
      <w:r>
        <w:lastRenderedPageBreak/>
        <w:t>implantação do projeto</w:t>
      </w:r>
      <w:bookmarkEnd w:id="27"/>
    </w:p>
    <w:p w14:paraId="359CDB91" w14:textId="77777777" w:rsidR="008F3EFD" w:rsidRDefault="008F3EFD" w:rsidP="008F3EFD"/>
    <w:p w14:paraId="5DA00C83" w14:textId="338A263B" w:rsidR="008F3EFD" w:rsidRDefault="008F3EFD">
      <w:pPr>
        <w:pStyle w:val="Ttulo2"/>
        <w:rPr>
          <w:b/>
        </w:rPr>
      </w:pPr>
      <w:bookmarkStart w:id="28" w:name="_Toc104391419"/>
      <w:r w:rsidRPr="00192CAB">
        <w:rPr>
          <w:b/>
        </w:rPr>
        <w:t>Manual de Instalação da solução</w:t>
      </w:r>
      <w:bookmarkEnd w:id="28"/>
      <w:r w:rsidRPr="00192CAB">
        <w:rPr>
          <w:b/>
        </w:rPr>
        <w:t xml:space="preserve"> </w:t>
      </w:r>
    </w:p>
    <w:p w14:paraId="55E96738" w14:textId="1E0D023F" w:rsidR="00E50C04" w:rsidRDefault="00E50C04" w:rsidP="00E50C04">
      <w:r>
        <w:tab/>
      </w:r>
      <w:r w:rsidR="00002C6B">
        <w:t xml:space="preserve">Para o </w:t>
      </w:r>
      <w:r w:rsidR="001D3D73">
        <w:t xml:space="preserve">usar a aplicação, na máquina em que for destinado o monitoramento com a ajuda de um </w:t>
      </w:r>
      <w:r w:rsidR="00CB011E">
        <w:t>técnico</w:t>
      </w:r>
      <w:r w:rsidR="001D3D73">
        <w:t xml:space="preserve"> em TI deve-se baixar o pacote da nossa aplicação </w:t>
      </w:r>
      <w:r w:rsidR="0004107F">
        <w:t>e abrir o arquivo .</w:t>
      </w:r>
      <w:proofErr w:type="spellStart"/>
      <w:r w:rsidR="0004107F">
        <w:t>jar</w:t>
      </w:r>
      <w:proofErr w:type="spellEnd"/>
      <w:r w:rsidR="008A5334">
        <w:t xml:space="preserve"> através do terminal CLI, nosso assis</w:t>
      </w:r>
      <w:r w:rsidR="004A1A02">
        <w:t xml:space="preserve">tente de instalação mostrado abaixo irá </w:t>
      </w:r>
      <w:r w:rsidR="00CB011E">
        <w:t xml:space="preserve">verificar se a máquina possuí os softwares e pacotes necessários para poder rodar a aplicação, se não tiver será instalado automaticamente. </w:t>
      </w:r>
      <w:r w:rsidR="002868B5">
        <w:t>Após as</w:t>
      </w:r>
      <w:r w:rsidR="00CB011E">
        <w:t xml:space="preserve"> </w:t>
      </w:r>
      <w:r w:rsidR="002868B5">
        <w:t>instalações</w:t>
      </w:r>
      <w:r w:rsidR="00CB011E">
        <w:t xml:space="preserve"> serem concluídas com sucesso, </w:t>
      </w:r>
      <w:r w:rsidR="00A6672F">
        <w:t>deverá</w:t>
      </w:r>
      <w:r w:rsidR="00CB011E">
        <w:t xml:space="preserve"> </w:t>
      </w:r>
      <w:r w:rsidR="00A6672F">
        <w:t>ser feito</w:t>
      </w:r>
      <w:r w:rsidR="00CB011E">
        <w:t xml:space="preserve"> o login com </w:t>
      </w:r>
      <w:r w:rsidR="00A6672F">
        <w:t>e-mail</w:t>
      </w:r>
      <w:r w:rsidR="00CB011E">
        <w:t xml:space="preserve"> e senha da máquina</w:t>
      </w:r>
      <w:r w:rsidR="002868B5">
        <w:t>, a partir</w:t>
      </w:r>
      <w:r w:rsidR="00A6672F">
        <w:t xml:space="preserve"> deste ponto</w:t>
      </w:r>
      <w:r w:rsidR="002868B5">
        <w:t xml:space="preserve"> a captura de dados será </w:t>
      </w:r>
      <w:r w:rsidR="00A6672F">
        <w:t>inicializada</w:t>
      </w:r>
      <w:r w:rsidR="002868B5">
        <w:t xml:space="preserve"> em tempo real</w:t>
      </w:r>
      <w:r w:rsidR="00A6672F">
        <w:t>.</w:t>
      </w:r>
    </w:p>
    <w:p w14:paraId="741BFBBB" w14:textId="77777777" w:rsidR="00A6672F" w:rsidRDefault="00A6672F" w:rsidP="00E50C04"/>
    <w:p w14:paraId="3A0F61EF" w14:textId="1E09DE95" w:rsidR="00E50C04" w:rsidRPr="00E50C04" w:rsidRDefault="00A6672F" w:rsidP="00E50C04">
      <w:r>
        <w:t>SCRIPT ASSISTENTE DE INSTALAÇÃO:</w:t>
      </w:r>
      <w:r w:rsidR="00E50C04">
        <w:tab/>
      </w:r>
    </w:p>
    <w:p w14:paraId="600CD854" w14:textId="720A7ED0" w:rsidR="008F3EFD" w:rsidRDefault="008F3EFD" w:rsidP="008F3EFD">
      <w:r w:rsidRPr="004B1208">
        <w:tab/>
      </w:r>
    </w:p>
    <w:p w14:paraId="07F024FA" w14:textId="77777777" w:rsidR="002E6FB2" w:rsidRPr="001D3D73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gramStart"/>
      <w:r w:rsidRPr="001D3D73">
        <w:rPr>
          <w:rFonts w:ascii="Consolas" w:hAnsi="Consolas"/>
          <w:i/>
          <w:iCs/>
          <w:sz w:val="18"/>
          <w:szCs w:val="18"/>
        </w:rPr>
        <w:t>#!/</w:t>
      </w:r>
      <w:proofErr w:type="gramEnd"/>
      <w:r w:rsidRPr="001D3D73">
        <w:rPr>
          <w:rFonts w:ascii="Consolas" w:hAnsi="Consolas"/>
          <w:i/>
          <w:iCs/>
          <w:sz w:val="18"/>
          <w:szCs w:val="18"/>
        </w:rPr>
        <w:t>bin/bash</w:t>
      </w:r>
    </w:p>
    <w:p w14:paraId="22C7486A" w14:textId="77777777" w:rsidR="002E6FB2" w:rsidRPr="001D3D73" w:rsidRDefault="002E6FB2" w:rsidP="002E6FB2">
      <w:pPr>
        <w:rPr>
          <w:rFonts w:ascii="Consolas" w:hAnsi="Consolas"/>
          <w:i/>
          <w:iCs/>
          <w:sz w:val="18"/>
          <w:szCs w:val="18"/>
        </w:rPr>
      </w:pPr>
    </w:p>
    <w:p w14:paraId="5231D833" w14:textId="77777777" w:rsidR="002E6FB2" w:rsidRPr="00CB6AFA" w:rsidRDefault="002E6FB2" w:rsidP="002E6FB2">
      <w:pPr>
        <w:rPr>
          <w:rFonts w:ascii="Consolas" w:hAnsi="Consolas"/>
          <w:i/>
          <w:iCs/>
          <w:sz w:val="18"/>
          <w:szCs w:val="18"/>
        </w:rPr>
      </w:pPr>
      <w:r w:rsidRPr="00CB6AFA">
        <w:rPr>
          <w:rFonts w:ascii="Consolas" w:hAnsi="Consolas"/>
          <w:i/>
          <w:iCs/>
          <w:sz w:val="18"/>
          <w:szCs w:val="18"/>
        </w:rPr>
        <w:t>PURPLE='0;35'</w:t>
      </w:r>
    </w:p>
    <w:p w14:paraId="5D3FF4FB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NC='\033[0m' </w:t>
      </w:r>
    </w:p>
    <w:p w14:paraId="79A6183F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r w:rsidRPr="00002C6B">
        <w:rPr>
          <w:rFonts w:ascii="Consolas" w:hAnsi="Consolas"/>
          <w:i/>
          <w:iCs/>
          <w:sz w:val="18"/>
          <w:szCs w:val="18"/>
        </w:rPr>
        <w:t>VERSAO=11</w:t>
      </w:r>
    </w:p>
    <w:p w14:paraId="73FD2BA2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r w:rsidRPr="00002C6B">
        <w:rPr>
          <w:rFonts w:ascii="Consolas" w:hAnsi="Consolas"/>
          <w:i/>
          <w:iCs/>
          <w:sz w:val="18"/>
          <w:szCs w:val="18"/>
        </w:rPr>
        <w:t>sudo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apt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upgrade &amp;&amp;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sudo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apt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update -y</w:t>
      </w:r>
    </w:p>
    <w:p w14:paraId="527FE4B4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proofErr w:type="gramStart"/>
      <w:r w:rsidRPr="00002C6B">
        <w:rPr>
          <w:rFonts w:ascii="Consolas" w:hAnsi="Consolas"/>
          <w:i/>
          <w:iCs/>
          <w:sz w:val="18"/>
          <w:szCs w:val="18"/>
        </w:rPr>
        <w:t>echo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 "</w:t>
      </w:r>
      <w:proofErr w:type="gramEnd"/>
      <w:r w:rsidRPr="00002C6B">
        <w:rPr>
          <w:rFonts w:ascii="Consolas" w:hAnsi="Consolas"/>
          <w:i/>
          <w:iCs/>
          <w:sz w:val="18"/>
          <w:szCs w:val="18"/>
        </w:rPr>
        <w:t>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10)[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Bot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assistant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>]:$(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7) Olá Aluno, serei seu assistente para instalação do Java!;"</w:t>
      </w:r>
    </w:p>
    <w:p w14:paraId="0F75BB2A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r w:rsidRPr="00002C6B">
        <w:rPr>
          <w:rFonts w:ascii="Consolas" w:hAnsi="Consolas"/>
          <w:i/>
          <w:iCs/>
          <w:sz w:val="18"/>
          <w:szCs w:val="18"/>
        </w:rPr>
        <w:t>sleep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2</w:t>
      </w:r>
    </w:p>
    <w:p w14:paraId="3299F1B5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proofErr w:type="gramStart"/>
      <w:r w:rsidRPr="00002C6B">
        <w:rPr>
          <w:rFonts w:ascii="Consolas" w:hAnsi="Consolas"/>
          <w:i/>
          <w:iCs/>
          <w:sz w:val="18"/>
          <w:szCs w:val="18"/>
        </w:rPr>
        <w:t>echo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 "</w:t>
      </w:r>
      <w:proofErr w:type="gramEnd"/>
      <w:r w:rsidRPr="00002C6B">
        <w:rPr>
          <w:rFonts w:ascii="Consolas" w:hAnsi="Consolas"/>
          <w:i/>
          <w:iCs/>
          <w:sz w:val="18"/>
          <w:szCs w:val="18"/>
        </w:rPr>
        <w:t>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10)[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Bot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assistant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>]:$(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7)  Verificando aqui se você possui o Java instalado...;"</w:t>
      </w:r>
    </w:p>
    <w:p w14:paraId="56DA701D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sleep 2</w:t>
      </w:r>
    </w:p>
    <w:p w14:paraId="150BEDB1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java --version</w:t>
      </w:r>
    </w:p>
    <w:p w14:paraId="05AA5B06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if [ $? -eq </w:t>
      </w:r>
      <w:proofErr w:type="gramStart"/>
      <w:r w:rsidRPr="00002C6B">
        <w:rPr>
          <w:rFonts w:ascii="Consolas" w:hAnsi="Consolas"/>
          <w:i/>
          <w:iCs/>
          <w:sz w:val="18"/>
          <w:szCs w:val="18"/>
          <w:lang w:val="en-US"/>
        </w:rPr>
        <w:t>0 ]</w:t>
      </w:r>
      <w:proofErr w:type="gramEnd"/>
    </w:p>
    <w:p w14:paraId="73729FBC" w14:textId="77777777" w:rsidR="002E6FB2" w:rsidRPr="00CB6AFA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CB6AFA">
        <w:rPr>
          <w:rFonts w:ascii="Consolas" w:hAnsi="Consolas"/>
          <w:i/>
          <w:iCs/>
          <w:sz w:val="18"/>
          <w:szCs w:val="18"/>
          <w:lang w:val="en-US"/>
        </w:rPr>
        <w:t>then</w:t>
      </w:r>
    </w:p>
    <w:p w14:paraId="0F66F619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r w:rsidRPr="00002C6B">
        <w:rPr>
          <w:rFonts w:ascii="Consolas" w:hAnsi="Consolas"/>
          <w:i/>
          <w:iCs/>
          <w:sz w:val="18"/>
          <w:szCs w:val="18"/>
        </w:rPr>
        <w:t>echo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"$(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gramStart"/>
      <w:r w:rsidRPr="00002C6B">
        <w:rPr>
          <w:rFonts w:ascii="Consolas" w:hAnsi="Consolas"/>
          <w:i/>
          <w:iCs/>
          <w:sz w:val="18"/>
          <w:szCs w:val="18"/>
        </w:rPr>
        <w:t>10)[</w:t>
      </w:r>
      <w:proofErr w:type="spellStart"/>
      <w:proofErr w:type="gramEnd"/>
      <w:r w:rsidRPr="00002C6B">
        <w:rPr>
          <w:rFonts w:ascii="Consolas" w:hAnsi="Consolas"/>
          <w:i/>
          <w:iCs/>
          <w:sz w:val="18"/>
          <w:szCs w:val="18"/>
        </w:rPr>
        <w:t>Bot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assistant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>]:$(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7) : Olá você já tem o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java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instalado!!"</w:t>
      </w:r>
    </w:p>
    <w:p w14:paraId="7BFBC7DD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sleep 2</w:t>
      </w:r>
    </w:p>
    <w:p w14:paraId="052F5EA0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else</w:t>
      </w:r>
    </w:p>
    <w:p w14:paraId="054DE4FD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echo "$(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gramStart"/>
      <w:r w:rsidRPr="00002C6B">
        <w:rPr>
          <w:rFonts w:ascii="Consolas" w:hAnsi="Consolas"/>
          <w:i/>
          <w:iCs/>
          <w:sz w:val="18"/>
          <w:szCs w:val="18"/>
          <w:lang w:val="en-US"/>
        </w:rPr>
        <w:t>10)[</w:t>
      </w:r>
      <w:proofErr w:type="gramEnd"/>
      <w:r w:rsidRPr="00002C6B">
        <w:rPr>
          <w:rFonts w:ascii="Consolas" w:hAnsi="Consolas"/>
          <w:i/>
          <w:iCs/>
          <w:sz w:val="18"/>
          <w:szCs w:val="18"/>
          <w:lang w:val="en-US"/>
        </w:rPr>
        <w:t>Bot assistant]:$(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7) 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Opa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! </w:t>
      </w:r>
      <w:r w:rsidRPr="00002C6B">
        <w:rPr>
          <w:rFonts w:ascii="Consolas" w:hAnsi="Consolas"/>
          <w:i/>
          <w:iCs/>
          <w:sz w:val="18"/>
          <w:szCs w:val="18"/>
        </w:rPr>
        <w:t>Não identifiquei nenhuma versão do Java instalado, mas sem problemas, irei resolver isso agora!"</w:t>
      </w:r>
    </w:p>
    <w:p w14:paraId="18566E9E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r w:rsidRPr="00002C6B">
        <w:rPr>
          <w:rFonts w:ascii="Consolas" w:hAnsi="Consolas"/>
          <w:i/>
          <w:iCs/>
          <w:sz w:val="18"/>
          <w:szCs w:val="18"/>
        </w:rPr>
        <w:t>sleep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2</w:t>
      </w:r>
    </w:p>
    <w:p w14:paraId="46DE596C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r w:rsidRPr="00002C6B">
        <w:rPr>
          <w:rFonts w:ascii="Consolas" w:hAnsi="Consolas"/>
          <w:i/>
          <w:iCs/>
          <w:sz w:val="18"/>
          <w:szCs w:val="18"/>
        </w:rPr>
        <w:lastRenderedPageBreak/>
        <w:t>echo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"$(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gramStart"/>
      <w:r w:rsidRPr="00002C6B">
        <w:rPr>
          <w:rFonts w:ascii="Consolas" w:hAnsi="Consolas"/>
          <w:i/>
          <w:iCs/>
          <w:sz w:val="18"/>
          <w:szCs w:val="18"/>
        </w:rPr>
        <w:t>10)[</w:t>
      </w:r>
      <w:proofErr w:type="spellStart"/>
      <w:proofErr w:type="gramEnd"/>
      <w:r w:rsidRPr="00002C6B">
        <w:rPr>
          <w:rFonts w:ascii="Consolas" w:hAnsi="Consolas"/>
          <w:i/>
          <w:iCs/>
          <w:sz w:val="18"/>
          <w:szCs w:val="18"/>
        </w:rPr>
        <w:t>Bot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assistant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>]:$(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7)  Confirme para mim se realmente deseja instalar o Java (Y/n)?"</w:t>
      </w:r>
      <w:r w:rsidRPr="00002C6B">
        <w:rPr>
          <w:rFonts w:ascii="Consolas" w:hAnsi="Consolas"/>
          <w:i/>
          <w:iCs/>
          <w:sz w:val="18"/>
          <w:szCs w:val="18"/>
        </w:rPr>
        <w:tab/>
      </w:r>
      <w:r w:rsidRPr="00002C6B">
        <w:rPr>
          <w:rFonts w:ascii="Consolas" w:hAnsi="Consolas"/>
          <w:i/>
          <w:iCs/>
          <w:sz w:val="18"/>
          <w:szCs w:val="18"/>
        </w:rPr>
        <w:tab/>
      </w:r>
    </w:p>
    <w:p w14:paraId="5B195CA6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echo "$(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gramStart"/>
      <w:r w:rsidRPr="00002C6B">
        <w:rPr>
          <w:rFonts w:ascii="Consolas" w:hAnsi="Consolas"/>
          <w:i/>
          <w:iCs/>
          <w:sz w:val="18"/>
          <w:szCs w:val="18"/>
          <w:lang w:val="en-US"/>
        </w:rPr>
        <w:t>10)[</w:t>
      </w:r>
      <w:proofErr w:type="gramEnd"/>
      <w:r w:rsidRPr="00002C6B">
        <w:rPr>
          <w:rFonts w:ascii="Consolas" w:hAnsi="Consolas"/>
          <w:i/>
          <w:iCs/>
          <w:sz w:val="18"/>
          <w:szCs w:val="18"/>
          <w:lang w:val="en-US"/>
        </w:rPr>
        <w:t>Bot assistant]:$(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7)  Ok! </w:t>
      </w:r>
      <w:r w:rsidRPr="00002C6B">
        <w:rPr>
          <w:rFonts w:ascii="Consolas" w:hAnsi="Consolas"/>
          <w:i/>
          <w:iCs/>
          <w:sz w:val="18"/>
          <w:szCs w:val="18"/>
        </w:rPr>
        <w:t xml:space="preserve">Você escolheu instalar o </w:t>
      </w:r>
      <w:proofErr w:type="gramStart"/>
      <w:r w:rsidRPr="00002C6B">
        <w:rPr>
          <w:rFonts w:ascii="Consolas" w:hAnsi="Consolas"/>
          <w:i/>
          <w:iCs/>
          <w:sz w:val="18"/>
          <w:szCs w:val="18"/>
        </w:rPr>
        <w:t>Java ;D</w:t>
      </w:r>
      <w:proofErr w:type="gramEnd"/>
      <w:r w:rsidRPr="00002C6B">
        <w:rPr>
          <w:rFonts w:ascii="Consolas" w:hAnsi="Consolas"/>
          <w:i/>
          <w:iCs/>
          <w:sz w:val="18"/>
          <w:szCs w:val="18"/>
        </w:rPr>
        <w:t>"</w:t>
      </w:r>
    </w:p>
    <w:p w14:paraId="77043307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sleep 2</w:t>
      </w:r>
    </w:p>
    <w:p w14:paraId="772694DE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sudo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apt-get install default-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jre</w:t>
      </w:r>
      <w:proofErr w:type="spellEnd"/>
    </w:p>
    <w:p w14:paraId="1E29F645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r w:rsidRPr="00002C6B">
        <w:rPr>
          <w:rFonts w:ascii="Consolas" w:hAnsi="Consolas"/>
          <w:i/>
          <w:iCs/>
          <w:sz w:val="18"/>
          <w:szCs w:val="18"/>
        </w:rPr>
        <w:t>echo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"$(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gramStart"/>
      <w:r w:rsidRPr="00002C6B">
        <w:rPr>
          <w:rFonts w:ascii="Consolas" w:hAnsi="Consolas"/>
          <w:i/>
          <w:iCs/>
          <w:sz w:val="18"/>
          <w:szCs w:val="18"/>
        </w:rPr>
        <w:t>10)[</w:t>
      </w:r>
      <w:proofErr w:type="spellStart"/>
      <w:proofErr w:type="gramEnd"/>
      <w:r w:rsidRPr="00002C6B">
        <w:rPr>
          <w:rFonts w:ascii="Consolas" w:hAnsi="Consolas"/>
          <w:i/>
          <w:iCs/>
          <w:sz w:val="18"/>
          <w:szCs w:val="18"/>
        </w:rPr>
        <w:t>Bot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assistant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>]:$(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7)  Atualizando Pacotes! Quase lá."</w:t>
      </w:r>
    </w:p>
    <w:p w14:paraId="4AD98504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sleep 2</w:t>
      </w:r>
    </w:p>
    <w:p w14:paraId="15D0BD07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fi</w:t>
      </w:r>
    </w:p>
    <w:p w14:paraId="03F06F77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>echo "$(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gramStart"/>
      <w:r w:rsidRPr="00002C6B">
        <w:rPr>
          <w:rFonts w:ascii="Consolas" w:hAnsi="Consolas"/>
          <w:i/>
          <w:iCs/>
          <w:sz w:val="18"/>
          <w:szCs w:val="18"/>
          <w:lang w:val="en-US"/>
        </w:rPr>
        <w:t>10)[</w:t>
      </w:r>
      <w:proofErr w:type="gramEnd"/>
      <w:r w:rsidRPr="00002C6B">
        <w:rPr>
          <w:rFonts w:ascii="Consolas" w:hAnsi="Consolas"/>
          <w:i/>
          <w:iCs/>
          <w:sz w:val="18"/>
          <w:szCs w:val="18"/>
          <w:lang w:val="en-US"/>
        </w:rPr>
        <w:t>Bot assistant]:$(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tput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setaf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7) 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Baixando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docker."</w:t>
      </w:r>
    </w:p>
    <w:p w14:paraId="39F0EB5E" w14:textId="77777777" w:rsidR="002E6FB2" w:rsidRPr="00CB6AFA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CB6AFA">
        <w:rPr>
          <w:rFonts w:ascii="Consolas" w:hAnsi="Consolas"/>
          <w:i/>
          <w:iCs/>
          <w:sz w:val="18"/>
          <w:szCs w:val="18"/>
          <w:lang w:val="en-US"/>
        </w:rPr>
        <w:t>docker --version</w:t>
      </w:r>
    </w:p>
    <w:p w14:paraId="6A824565" w14:textId="77777777" w:rsidR="002E6FB2" w:rsidRPr="00CB6AFA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CB6AFA">
        <w:rPr>
          <w:rFonts w:ascii="Consolas" w:hAnsi="Consolas"/>
          <w:i/>
          <w:iCs/>
          <w:sz w:val="18"/>
          <w:szCs w:val="18"/>
          <w:lang w:val="en-US"/>
        </w:rPr>
        <w:t xml:space="preserve">if [ $? &gt; </w:t>
      </w:r>
      <w:proofErr w:type="gramStart"/>
      <w:r w:rsidRPr="00CB6AFA">
        <w:rPr>
          <w:rFonts w:ascii="Consolas" w:hAnsi="Consolas"/>
          <w:i/>
          <w:iCs/>
          <w:sz w:val="18"/>
          <w:szCs w:val="18"/>
          <w:lang w:val="en-US"/>
        </w:rPr>
        <w:t>0 ]</w:t>
      </w:r>
      <w:proofErr w:type="gramEnd"/>
      <w:r w:rsidRPr="00CB6AFA">
        <w:rPr>
          <w:rFonts w:ascii="Consolas" w:hAnsi="Consolas"/>
          <w:i/>
          <w:iCs/>
          <w:sz w:val="18"/>
          <w:szCs w:val="18"/>
          <w:lang w:val="en-US"/>
        </w:rPr>
        <w:t>;</w:t>
      </w:r>
    </w:p>
    <w:p w14:paraId="22AD2223" w14:textId="77777777" w:rsidR="002E6FB2" w:rsidRPr="00CB6AFA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CB6AFA">
        <w:rPr>
          <w:rFonts w:ascii="Consolas" w:hAnsi="Consolas"/>
          <w:i/>
          <w:iCs/>
          <w:sz w:val="18"/>
          <w:szCs w:val="18"/>
          <w:lang w:val="en-US"/>
        </w:rPr>
        <w:t>then</w:t>
      </w:r>
    </w:p>
    <w:p w14:paraId="67036883" w14:textId="77777777" w:rsidR="002E6FB2" w:rsidRPr="00CB6AFA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CB6AFA">
        <w:rPr>
          <w:rFonts w:ascii="Consolas" w:hAnsi="Consolas"/>
          <w:i/>
          <w:iCs/>
          <w:sz w:val="18"/>
          <w:szCs w:val="18"/>
          <w:lang w:val="en-US"/>
        </w:rPr>
        <w:tab/>
        <w:t>echo "TESTE PARA VER SE FUNCIONA IF"</w:t>
      </w:r>
    </w:p>
    <w:p w14:paraId="08CD5497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CB6AFA">
        <w:rPr>
          <w:rFonts w:ascii="Consolas" w:hAnsi="Consolas"/>
          <w:i/>
          <w:iCs/>
          <w:sz w:val="18"/>
          <w:szCs w:val="18"/>
          <w:lang w:val="en-US"/>
        </w:rPr>
        <w:tab/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sudo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apt install docker.io -y</w:t>
      </w:r>
    </w:p>
    <w:p w14:paraId="4832E704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ab/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sudo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systemctl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start docker</w:t>
      </w:r>
    </w:p>
    <w:p w14:paraId="63D56D33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ab/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sudo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systemctl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enable docker</w:t>
      </w:r>
    </w:p>
    <w:p w14:paraId="0DCB3B2F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ab/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sudo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docker build -t </w:t>
      </w:r>
      <w:proofErr w:type="spellStart"/>
      <w:proofErr w:type="gramStart"/>
      <w:r w:rsidRPr="00002C6B">
        <w:rPr>
          <w:rFonts w:ascii="Consolas" w:hAnsi="Consolas"/>
          <w:i/>
          <w:iCs/>
          <w:sz w:val="18"/>
          <w:szCs w:val="18"/>
          <w:lang w:val="en-US"/>
        </w:rPr>
        <w:t>mysql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.</w:t>
      </w:r>
      <w:proofErr w:type="gramEnd"/>
    </w:p>
    <w:p w14:paraId="48AA4501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ab/>
        <w:t>sleep 30</w:t>
      </w:r>
    </w:p>
    <w:p w14:paraId="4726036A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  <w:lang w:val="en-US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ab/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sudo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docker run -d --name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FastSystem</w:t>
      </w:r>
      <w:proofErr w:type="spellEnd"/>
      <w:r w:rsidRPr="00002C6B">
        <w:rPr>
          <w:rFonts w:ascii="Consolas" w:hAnsi="Consolas"/>
          <w:i/>
          <w:iCs/>
          <w:sz w:val="18"/>
          <w:szCs w:val="18"/>
          <w:lang w:val="en-US"/>
        </w:rPr>
        <w:t xml:space="preserve"> -p 3306:3306 </w:t>
      </w:r>
      <w:proofErr w:type="spellStart"/>
      <w:r w:rsidRPr="00002C6B">
        <w:rPr>
          <w:rFonts w:ascii="Consolas" w:hAnsi="Consolas"/>
          <w:i/>
          <w:iCs/>
          <w:sz w:val="18"/>
          <w:szCs w:val="18"/>
          <w:lang w:val="en-US"/>
        </w:rPr>
        <w:t>mysql</w:t>
      </w:r>
      <w:proofErr w:type="spellEnd"/>
    </w:p>
    <w:p w14:paraId="185DE15C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r w:rsidRPr="00002C6B">
        <w:rPr>
          <w:rFonts w:ascii="Consolas" w:hAnsi="Consolas"/>
          <w:i/>
          <w:iCs/>
          <w:sz w:val="18"/>
          <w:szCs w:val="18"/>
          <w:lang w:val="en-US"/>
        </w:rPr>
        <w:tab/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sleep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10</w:t>
      </w:r>
    </w:p>
    <w:p w14:paraId="649B56D1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r w:rsidRPr="00002C6B">
        <w:rPr>
          <w:rFonts w:ascii="Consolas" w:hAnsi="Consolas"/>
          <w:i/>
          <w:iCs/>
          <w:sz w:val="18"/>
          <w:szCs w:val="18"/>
        </w:rPr>
        <w:tab/>
      </w:r>
    </w:p>
    <w:p w14:paraId="365E8C4F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r w:rsidRPr="00002C6B">
        <w:rPr>
          <w:rFonts w:ascii="Consolas" w:hAnsi="Consolas"/>
          <w:i/>
          <w:iCs/>
          <w:sz w:val="18"/>
          <w:szCs w:val="18"/>
        </w:rPr>
        <w:t>else</w:t>
      </w:r>
      <w:proofErr w:type="spellEnd"/>
    </w:p>
    <w:p w14:paraId="64397A41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r w:rsidRPr="00002C6B">
        <w:rPr>
          <w:rFonts w:ascii="Consolas" w:hAnsi="Consolas"/>
          <w:i/>
          <w:iCs/>
          <w:sz w:val="18"/>
          <w:szCs w:val="18"/>
        </w:rPr>
        <w:tab/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echo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"TESTE PARA VER SE FUNCIONA ELSE"</w:t>
      </w:r>
    </w:p>
    <w:p w14:paraId="0C13FB5D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r w:rsidRPr="00002C6B">
        <w:rPr>
          <w:rFonts w:ascii="Consolas" w:hAnsi="Consolas"/>
          <w:i/>
          <w:iCs/>
          <w:sz w:val="18"/>
          <w:szCs w:val="18"/>
        </w:rPr>
        <w:tab/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sudo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docker</w:t>
      </w:r>
      <w:proofErr w:type="spellEnd"/>
      <w:r w:rsidRPr="00002C6B">
        <w:rPr>
          <w:rFonts w:ascii="Consolas" w:hAnsi="Consolas"/>
          <w:i/>
          <w:iCs/>
          <w:sz w:val="18"/>
          <w:szCs w:val="18"/>
        </w:rPr>
        <w:t xml:space="preserve"> start </w:t>
      </w:r>
      <w:proofErr w:type="spellStart"/>
      <w:r w:rsidRPr="00002C6B">
        <w:rPr>
          <w:rFonts w:ascii="Consolas" w:hAnsi="Consolas"/>
          <w:i/>
          <w:iCs/>
          <w:sz w:val="18"/>
          <w:szCs w:val="18"/>
        </w:rPr>
        <w:t>FastSystem</w:t>
      </w:r>
      <w:proofErr w:type="spellEnd"/>
    </w:p>
    <w:p w14:paraId="759ED9E7" w14:textId="77777777" w:rsidR="002E6FB2" w:rsidRPr="00002C6B" w:rsidRDefault="002E6FB2" w:rsidP="002E6FB2">
      <w:pPr>
        <w:rPr>
          <w:rFonts w:ascii="Consolas" w:hAnsi="Consolas"/>
          <w:i/>
          <w:iCs/>
          <w:sz w:val="18"/>
          <w:szCs w:val="18"/>
        </w:rPr>
      </w:pPr>
      <w:proofErr w:type="spellStart"/>
      <w:r w:rsidRPr="00002C6B">
        <w:rPr>
          <w:rFonts w:ascii="Consolas" w:hAnsi="Consolas"/>
          <w:i/>
          <w:iCs/>
          <w:sz w:val="18"/>
          <w:szCs w:val="18"/>
        </w:rPr>
        <w:t>fi</w:t>
      </w:r>
      <w:proofErr w:type="spellEnd"/>
    </w:p>
    <w:p w14:paraId="3516200B" w14:textId="6A1A58D1" w:rsidR="002E6FB2" w:rsidRDefault="002E6FB2" w:rsidP="002E6FB2">
      <w:r>
        <w:tab/>
      </w:r>
    </w:p>
    <w:p w14:paraId="67D3E714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54DEEE" w14:textId="77777777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77777777" w:rsidR="008F3EFD" w:rsidRDefault="008F3EFD" w:rsidP="008F3EFD"/>
    <w:p w14:paraId="79C789ED" w14:textId="59E17A3B" w:rsidR="008F3EFD" w:rsidRDefault="008F3EFD">
      <w:pPr>
        <w:pStyle w:val="Ttulo2"/>
        <w:rPr>
          <w:b/>
        </w:rPr>
      </w:pPr>
      <w:bookmarkStart w:id="29" w:name="_Toc104391420"/>
      <w:r w:rsidRPr="00192CAB">
        <w:rPr>
          <w:b/>
        </w:rPr>
        <w:t>Processo de Atendimento e Suporte</w:t>
      </w:r>
      <w:r w:rsidR="00C17003">
        <w:rPr>
          <w:b/>
        </w:rPr>
        <w:t xml:space="preserve"> / FERRAMENTA</w:t>
      </w:r>
      <w:bookmarkEnd w:id="29"/>
    </w:p>
    <w:p w14:paraId="770350B7" w14:textId="21C82984" w:rsidR="008F3EFD" w:rsidRDefault="00C629BF" w:rsidP="008F3EFD">
      <w:pPr>
        <w:rPr>
          <w:rFonts w:cs="Arial"/>
          <w:shd w:val="clear" w:color="auto" w:fill="FFFFFF"/>
        </w:rPr>
      </w:pPr>
      <w:r w:rsidRPr="00C629BF">
        <w:rPr>
          <w:rFonts w:cs="Arial"/>
          <w:shd w:val="clear" w:color="auto" w:fill="FFFFFF"/>
        </w:rPr>
        <w:t>No âmbito empresarial, a </w:t>
      </w:r>
      <w:hyperlink r:id="rId53" w:tgtFrame="_blank" w:history="1">
        <w:r w:rsidRPr="00C629BF">
          <w:rPr>
            <w:rStyle w:val="Hyperlink"/>
            <w:rFonts w:cs="Arial"/>
            <w:color w:val="auto"/>
            <w:u w:val="none"/>
            <w:shd w:val="clear" w:color="auto" w:fill="FFFFFF"/>
          </w:rPr>
          <w:t>organização</w:t>
        </w:r>
      </w:hyperlink>
      <w:r w:rsidRPr="00C629BF">
        <w:rPr>
          <w:rFonts w:cs="Arial"/>
          <w:shd w:val="clear" w:color="auto" w:fill="FFFFFF"/>
        </w:rPr>
        <w:t> é sempre um fator de grande importância para o melhor desempenho de todos os funcionários e gestores. Pensando nisso, utiliza</w:t>
      </w:r>
      <w:r>
        <w:rPr>
          <w:rFonts w:cs="Arial"/>
          <w:shd w:val="clear" w:color="auto" w:fill="FFFFFF"/>
        </w:rPr>
        <w:t xml:space="preserve">mos a </w:t>
      </w:r>
      <w:proofErr w:type="spellStart"/>
      <w:r w:rsidRPr="00C629BF">
        <w:rPr>
          <w:rStyle w:val="Forte"/>
          <w:rFonts w:cs="Arial"/>
          <w:shd w:val="clear" w:color="auto" w:fill="FFFFFF"/>
        </w:rPr>
        <w:t>Pipefy</w:t>
      </w:r>
      <w:proofErr w:type="spellEnd"/>
      <w:r w:rsidRPr="00C629BF">
        <w:rPr>
          <w:rFonts w:cs="Arial"/>
          <w:shd w:val="clear" w:color="auto" w:fill="FFFFFF"/>
        </w:rPr>
        <w:t> </w:t>
      </w:r>
      <w:r>
        <w:rPr>
          <w:rFonts w:cs="Arial"/>
          <w:shd w:val="clear" w:color="auto" w:fill="FFFFFF"/>
        </w:rPr>
        <w:t xml:space="preserve">como ferramenta de </w:t>
      </w:r>
      <w:proofErr w:type="spellStart"/>
      <w:r>
        <w:rPr>
          <w:rFonts w:cs="Arial"/>
          <w:shd w:val="clear" w:color="auto" w:fill="FFFFFF"/>
        </w:rPr>
        <w:t>HelpDesk</w:t>
      </w:r>
      <w:proofErr w:type="spellEnd"/>
      <w:r>
        <w:rPr>
          <w:rFonts w:cs="Arial"/>
          <w:shd w:val="clear" w:color="auto" w:fill="FFFFFF"/>
        </w:rPr>
        <w:t xml:space="preserve"> </w:t>
      </w:r>
      <w:r w:rsidR="00630495">
        <w:rPr>
          <w:rFonts w:cs="Arial"/>
          <w:shd w:val="clear" w:color="auto" w:fill="FFFFFF"/>
        </w:rPr>
        <w:t>juntamente integrada a</w:t>
      </w:r>
      <w:r w:rsidR="00344574">
        <w:rPr>
          <w:rFonts w:cs="Arial"/>
          <w:shd w:val="clear" w:color="auto" w:fill="FFFFFF"/>
        </w:rPr>
        <w:t>o</w:t>
      </w:r>
      <w:r w:rsidR="00630495">
        <w:rPr>
          <w:rFonts w:cs="Arial"/>
          <w:shd w:val="clear" w:color="auto" w:fill="FFFFFF"/>
        </w:rPr>
        <w:t xml:space="preserve"> Slack</w:t>
      </w:r>
      <w:r w:rsidR="00BA084C">
        <w:rPr>
          <w:rFonts w:cs="Arial"/>
          <w:shd w:val="clear" w:color="auto" w:fill="FFFFFF"/>
        </w:rPr>
        <w:t xml:space="preserve">, que é uma </w:t>
      </w:r>
      <w:r w:rsidR="00344574">
        <w:rPr>
          <w:rFonts w:cs="Arial"/>
          <w:shd w:val="clear" w:color="auto" w:fill="FFFFFF"/>
        </w:rPr>
        <w:t>ferramenta</w:t>
      </w:r>
      <w:r w:rsidR="00BA084C">
        <w:rPr>
          <w:rFonts w:cs="Arial"/>
          <w:shd w:val="clear" w:color="auto" w:fill="FFFFFF"/>
        </w:rPr>
        <w:t xml:space="preserve"> de mensageria</w:t>
      </w:r>
      <w:r w:rsidR="00344574">
        <w:rPr>
          <w:rFonts w:cs="Arial"/>
          <w:shd w:val="clear" w:color="auto" w:fill="FFFFFF"/>
        </w:rPr>
        <w:t xml:space="preserve"> </w:t>
      </w:r>
      <w:r>
        <w:rPr>
          <w:rFonts w:cs="Arial"/>
          <w:shd w:val="clear" w:color="auto" w:fill="FFFFFF"/>
        </w:rPr>
        <w:t>do projeto, para que possa</w:t>
      </w:r>
      <w:r w:rsidR="00057CA6">
        <w:rPr>
          <w:rFonts w:cs="Arial"/>
          <w:shd w:val="clear" w:color="auto" w:fill="FFFFFF"/>
        </w:rPr>
        <w:t>m</w:t>
      </w:r>
      <w:r>
        <w:rPr>
          <w:rFonts w:cs="Arial"/>
          <w:shd w:val="clear" w:color="auto" w:fill="FFFFFF"/>
        </w:rPr>
        <w:t xml:space="preserve"> ajudar na</w:t>
      </w:r>
      <w:r w:rsidR="00BF54A8">
        <w:rPr>
          <w:rFonts w:cs="Arial"/>
          <w:shd w:val="clear" w:color="auto" w:fill="FFFFFF"/>
        </w:rPr>
        <w:t xml:space="preserve"> </w:t>
      </w:r>
      <w:r w:rsidRPr="00C629BF">
        <w:rPr>
          <w:rFonts w:cs="Arial"/>
          <w:shd w:val="clear" w:color="auto" w:fill="FFFFFF"/>
        </w:rPr>
        <w:t>ordem e na otimização de funções</w:t>
      </w:r>
      <w:r w:rsidR="00057CA6">
        <w:rPr>
          <w:rFonts w:cs="Arial"/>
          <w:shd w:val="clear" w:color="auto" w:fill="FFFFFF"/>
        </w:rPr>
        <w:t xml:space="preserve">. Através do Slack enviaremos mensagens ao suporte </w:t>
      </w:r>
      <w:r w:rsidR="001D3390">
        <w:rPr>
          <w:rFonts w:cs="Arial"/>
          <w:shd w:val="clear" w:color="auto" w:fill="FFFFFF"/>
        </w:rPr>
        <w:t xml:space="preserve">avisando sobre os alertas seguindo as métricas apresentadas no tópico acima. O </w:t>
      </w:r>
      <w:proofErr w:type="spellStart"/>
      <w:r w:rsidR="001D3390">
        <w:rPr>
          <w:rFonts w:cs="Arial"/>
          <w:shd w:val="clear" w:color="auto" w:fill="FFFFFF"/>
        </w:rPr>
        <w:t>HelpDesk</w:t>
      </w:r>
      <w:proofErr w:type="spellEnd"/>
      <w:r w:rsidR="001D3390">
        <w:rPr>
          <w:rFonts w:cs="Arial"/>
          <w:shd w:val="clear" w:color="auto" w:fill="FFFFFF"/>
        </w:rPr>
        <w:t xml:space="preserve"> funcionará como um meio </w:t>
      </w:r>
      <w:r w:rsidR="00443AAE">
        <w:rPr>
          <w:rFonts w:cs="Arial"/>
          <w:shd w:val="clear" w:color="auto" w:fill="FFFFFF"/>
        </w:rPr>
        <w:t>o suporte nos contatar caso precise de ajuda.</w:t>
      </w:r>
    </w:p>
    <w:p w14:paraId="16ED6168" w14:textId="77777777" w:rsidR="00443AAE" w:rsidRDefault="00443AAE" w:rsidP="008F3EFD">
      <w:pPr>
        <w:rPr>
          <w:rFonts w:cs="Arial"/>
          <w:shd w:val="clear" w:color="auto" w:fill="FFFFFF"/>
        </w:rPr>
      </w:pPr>
    </w:p>
    <w:p w14:paraId="0DAC261C" w14:textId="501C3C5E" w:rsidR="00344574" w:rsidRDefault="006217FA" w:rsidP="002209F4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06295700" wp14:editId="7649EC98">
            <wp:extent cx="1676400" cy="877375"/>
            <wp:effectExtent l="0" t="0" r="0" b="0"/>
            <wp:docPr id="27" name="Imagem 27" descr="Pluga: Pipefy + Sl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luga: Pipefy + Slack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750" cy="89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4BA90" w14:textId="16EEC531" w:rsidR="002209F4" w:rsidRDefault="002209F4" w:rsidP="00443AAE">
      <w:pPr>
        <w:jc w:val="center"/>
        <w:rPr>
          <w:rFonts w:cs="Arial"/>
        </w:rPr>
      </w:pPr>
      <w:r w:rsidRPr="002209F4">
        <w:rPr>
          <w:rFonts w:cs="Arial"/>
        </w:rPr>
        <w:drawing>
          <wp:inline distT="0" distB="0" distL="0" distR="0" wp14:anchorId="632403C1" wp14:editId="426A81F2">
            <wp:extent cx="4933950" cy="2525168"/>
            <wp:effectExtent l="0" t="0" r="0" b="0"/>
            <wp:docPr id="35" name="Imagem 35" descr="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um computado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9523" cy="25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A32B" w14:textId="405FBB13" w:rsidR="002209F4" w:rsidRDefault="002209F4" w:rsidP="00443AAE">
      <w:pPr>
        <w:jc w:val="center"/>
        <w:rPr>
          <w:rFonts w:cs="Arial"/>
        </w:rPr>
      </w:pPr>
      <w:r w:rsidRPr="002209F4">
        <w:rPr>
          <w:rFonts w:cs="Arial"/>
        </w:rPr>
        <w:drawing>
          <wp:inline distT="0" distB="0" distL="0" distR="0" wp14:anchorId="224A15BA" wp14:editId="49A1AE77">
            <wp:extent cx="4810125" cy="2426802"/>
            <wp:effectExtent l="0" t="0" r="0" b="0"/>
            <wp:docPr id="36" name="Imagem 3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8996" cy="24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A783" w14:textId="2B16DB56" w:rsidR="002209F4" w:rsidRPr="00C629BF" w:rsidRDefault="002209F4" w:rsidP="00443AAE">
      <w:pPr>
        <w:jc w:val="center"/>
        <w:rPr>
          <w:rFonts w:cs="Arial"/>
        </w:rPr>
      </w:pPr>
      <w:r w:rsidRPr="002209F4">
        <w:rPr>
          <w:rFonts w:cs="Arial"/>
        </w:rPr>
        <w:drawing>
          <wp:inline distT="0" distB="0" distL="0" distR="0" wp14:anchorId="26E930A9" wp14:editId="5F8186CB">
            <wp:extent cx="5379216" cy="2238375"/>
            <wp:effectExtent l="0" t="0" r="0" b="0"/>
            <wp:docPr id="37" name="Imagem 3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9106" cy="224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58"/>
          <w:footerReference w:type="default" r:id="rId59"/>
          <w:headerReference w:type="first" r:id="rId60"/>
          <w:footerReference w:type="first" r:id="rId6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000000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>
      <w:pPr>
        <w:pStyle w:val="Ttulo1"/>
      </w:pPr>
      <w:bookmarkStart w:id="30" w:name="_Ref125307146"/>
      <w:bookmarkStart w:id="31" w:name="_Toc125374527"/>
      <w:bookmarkStart w:id="32" w:name="_Toc156754424"/>
      <w:bookmarkStart w:id="33" w:name="_Toc104391421"/>
      <w:r>
        <w:lastRenderedPageBreak/>
        <w:t>CONCLUSÕES</w:t>
      </w:r>
      <w:bookmarkEnd w:id="30"/>
      <w:bookmarkEnd w:id="31"/>
      <w:bookmarkEnd w:id="32"/>
      <w:bookmarkEnd w:id="33"/>
    </w:p>
    <w:p w14:paraId="1DFCDF8D" w14:textId="77777777" w:rsidR="00573DD1" w:rsidRPr="00192CAB" w:rsidRDefault="00573DD1">
      <w:pPr>
        <w:pStyle w:val="Ttulo2"/>
        <w:rPr>
          <w:b/>
        </w:rPr>
      </w:pPr>
      <w:bookmarkStart w:id="34" w:name="_Toc104391422"/>
      <w:r w:rsidRPr="00192CAB">
        <w:rPr>
          <w:b/>
        </w:rPr>
        <w:t>resultados</w:t>
      </w:r>
      <w:bookmarkEnd w:id="34"/>
      <w:r w:rsidRPr="00192CAB">
        <w:rPr>
          <w:b/>
        </w:rPr>
        <w:t xml:space="preserve"> </w:t>
      </w:r>
    </w:p>
    <w:p w14:paraId="5B1FEA00" w14:textId="30D244D2" w:rsidR="00086027" w:rsidRDefault="00573DD1" w:rsidP="00573DD1">
      <w:r w:rsidRPr="004B1208">
        <w:tab/>
      </w:r>
      <w:r w:rsidR="00A101B8">
        <w:t xml:space="preserve">Concluímos o projeto </w:t>
      </w:r>
      <w:proofErr w:type="spellStart"/>
      <w:r w:rsidR="00A101B8">
        <w:t>IoT</w:t>
      </w:r>
      <w:proofErr w:type="spellEnd"/>
      <w:r w:rsidR="00A101B8">
        <w:t xml:space="preserve"> monitoramento de Hardwares com foco em Food</w:t>
      </w:r>
      <w:r w:rsidR="00CD7C58">
        <w:t xml:space="preserve">-Service com todos os requisitos concluídos e funcionais. </w:t>
      </w:r>
      <w:r w:rsidR="00086027">
        <w:t>Os principais resultados foram:</w:t>
      </w:r>
    </w:p>
    <w:p w14:paraId="0DA708D4" w14:textId="77777777" w:rsidR="00F6191F" w:rsidRDefault="00F6191F" w:rsidP="00573DD1"/>
    <w:p w14:paraId="36502200" w14:textId="3036F099" w:rsidR="00086027" w:rsidRDefault="00086027" w:rsidP="00573DD1">
      <w:r>
        <w:t>- Dashboards 100% funcionais, monitorando em tempo real;</w:t>
      </w:r>
    </w:p>
    <w:p w14:paraId="46B8DB79" w14:textId="1381DF07" w:rsidR="00086027" w:rsidRDefault="00086027" w:rsidP="00573DD1">
      <w:r>
        <w:t xml:space="preserve">- Implementação para envio </w:t>
      </w:r>
      <w:r w:rsidR="00765974">
        <w:t xml:space="preserve">ao suporte de TI </w:t>
      </w:r>
      <w:r>
        <w:t>de alertas via Slack;</w:t>
      </w:r>
    </w:p>
    <w:p w14:paraId="7855DB71" w14:textId="39BEC5CA" w:rsidR="00765974" w:rsidRDefault="00765974" w:rsidP="00573DD1">
      <w:r>
        <w:t xml:space="preserve">- </w:t>
      </w:r>
      <w:r w:rsidR="00F6191F">
        <w:t>Implementação</w:t>
      </w:r>
      <w:r>
        <w:t xml:space="preserve"> da ferramenta de </w:t>
      </w:r>
      <w:proofErr w:type="spellStart"/>
      <w:r>
        <w:t>HelpDesk</w:t>
      </w:r>
      <w:proofErr w:type="spellEnd"/>
      <w:r w:rsidR="002209F4">
        <w:t xml:space="preserve"> e</w:t>
      </w:r>
      <w:r>
        <w:t xml:space="preserve"> </w:t>
      </w:r>
      <w:proofErr w:type="spellStart"/>
      <w:r w:rsidR="00D7416D">
        <w:t>Pipefy</w:t>
      </w:r>
      <w:proofErr w:type="spellEnd"/>
      <w:r w:rsidR="00D7416D">
        <w:t>;</w:t>
      </w:r>
    </w:p>
    <w:p w14:paraId="68E9FE66" w14:textId="447E6EDD" w:rsidR="00D7416D" w:rsidRDefault="00D7416D" w:rsidP="00573DD1">
      <w:r>
        <w:t xml:space="preserve">- Inovação </w:t>
      </w:r>
      <w:proofErr w:type="spellStart"/>
      <w:r>
        <w:t>IoT</w:t>
      </w:r>
      <w:proofErr w:type="spellEnd"/>
      <w:r>
        <w:t xml:space="preserve"> monitoramento de processos;</w:t>
      </w:r>
    </w:p>
    <w:p w14:paraId="416FFEFC" w14:textId="455359AB" w:rsidR="00D7416D" w:rsidRDefault="00D7416D" w:rsidP="00573DD1">
      <w:r>
        <w:t xml:space="preserve">- </w:t>
      </w:r>
      <w:r w:rsidR="002E47B0">
        <w:t xml:space="preserve">Conteinerização </w:t>
      </w:r>
      <w:r w:rsidR="00F6191F">
        <w:t>de softwares utilizados no projeto na AWS;</w:t>
      </w:r>
    </w:p>
    <w:p w14:paraId="29A3BFAD" w14:textId="15A68894" w:rsidR="00F6191F" w:rsidRDefault="00F6191F" w:rsidP="00573DD1">
      <w:r>
        <w:t>- Site funcionando na Azure;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>
      <w:pPr>
        <w:pStyle w:val="Ttulo2"/>
        <w:rPr>
          <w:b/>
        </w:rPr>
      </w:pPr>
      <w:bookmarkStart w:id="35" w:name="_Toc104391423"/>
      <w:r w:rsidRPr="00192CAB">
        <w:rPr>
          <w:b/>
        </w:rPr>
        <w:t>Processo de aprendizado com o projeto</w:t>
      </w:r>
      <w:bookmarkEnd w:id="35"/>
      <w:r w:rsidRPr="00192CAB">
        <w:rPr>
          <w:b/>
        </w:rPr>
        <w:t xml:space="preserve"> </w:t>
      </w:r>
    </w:p>
    <w:p w14:paraId="6D2EADF7" w14:textId="710EF85C" w:rsidR="00573DD1" w:rsidRDefault="00573DD1" w:rsidP="00573DD1">
      <w:r w:rsidRPr="004B1208">
        <w:tab/>
      </w:r>
      <w:r w:rsidR="00F6191F">
        <w:t xml:space="preserve">No processo de desenvolvimento do projeto </w:t>
      </w:r>
      <w:r w:rsidR="00BD04C4">
        <w:t xml:space="preserve">nos deparamos com dificuldades técnicas e de negócio. </w:t>
      </w:r>
      <w:r w:rsidR="00DE5571">
        <w:t xml:space="preserve">Entender as expectativas do cliente e colocar em prática é algo muito trabalhoso, foi necessário </w:t>
      </w:r>
      <w:r w:rsidR="00E10E8B">
        <w:t xml:space="preserve">aprendermos buscar conhecimento por conta própria, e pedir ajuda quando necessário. </w:t>
      </w:r>
      <w:r w:rsidR="00263AC3">
        <w:t xml:space="preserve">Como grupo </w:t>
      </w:r>
      <w:r w:rsidR="00E10E8B">
        <w:t>entendemos</w:t>
      </w:r>
      <w:r w:rsidR="00263AC3">
        <w:t xml:space="preserve"> que mais que planejar, correr atrás</w:t>
      </w:r>
      <w:r w:rsidR="00DE5571">
        <w:t xml:space="preserve"> para conseguir realizar sua tarefa designada é importante</w:t>
      </w:r>
      <w:r w:rsidR="00FC61BC">
        <w:t xml:space="preserve">, se não nada acontece. Resiliência e foco são palavras que definem nosso aprendizado até aqui, e nossa evolução técnica </w:t>
      </w:r>
      <w:r w:rsidR="00B45EF6">
        <w:t>é discrepante em relação a primeira Sprint do projeto. Com orgulho declaramos que conseguimos!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36D7D5C8" w:rsidR="00573DD1" w:rsidRDefault="00573DD1" w:rsidP="00573DD1"/>
    <w:p w14:paraId="11313CB7" w14:textId="77777777" w:rsidR="00443AAE" w:rsidRDefault="00443AAE" w:rsidP="00573DD1"/>
    <w:p w14:paraId="360FFEED" w14:textId="77777777" w:rsidR="00573DD1" w:rsidRPr="00192CAB" w:rsidRDefault="00FD4F54">
      <w:pPr>
        <w:pStyle w:val="Ttulo2"/>
        <w:rPr>
          <w:b/>
        </w:rPr>
      </w:pPr>
      <w:bookmarkStart w:id="36" w:name="_Toc104391424"/>
      <w:r w:rsidRPr="00192CAB">
        <w:rPr>
          <w:b/>
        </w:rPr>
        <w:lastRenderedPageBreak/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6"/>
      <w:r w:rsidR="00573DD1" w:rsidRPr="00192CAB">
        <w:rPr>
          <w:b/>
        </w:rPr>
        <w:t xml:space="preserve"> </w:t>
      </w:r>
    </w:p>
    <w:p w14:paraId="1EB39B9F" w14:textId="0B109F25" w:rsidR="00573DD1" w:rsidRDefault="00573DD1" w:rsidP="00573DD1">
      <w:r w:rsidRPr="004B1208">
        <w:tab/>
      </w:r>
      <w:r w:rsidR="00DC6DE8">
        <w:t xml:space="preserve">A evolução do projeto caminhou bem no início com a entregas desejadas. Ao chegar perto do prazo final, algumas complicações </w:t>
      </w:r>
      <w:r w:rsidR="00975361">
        <w:t xml:space="preserve">nos requisitos relacionados a parte de </w:t>
      </w:r>
      <w:proofErr w:type="spellStart"/>
      <w:r w:rsidR="00975361">
        <w:t>Backend</w:t>
      </w:r>
      <w:proofErr w:type="spellEnd"/>
      <w:r w:rsidR="00975361">
        <w:t xml:space="preserve"> </w:t>
      </w:r>
      <w:r w:rsidR="00E43E63">
        <w:t xml:space="preserve">apareceram. A integração da API </w:t>
      </w:r>
      <w:proofErr w:type="spellStart"/>
      <w:r w:rsidR="00E43E63">
        <w:t>Looca</w:t>
      </w:r>
      <w:proofErr w:type="spellEnd"/>
      <w:r w:rsidR="00E43E63">
        <w:t xml:space="preserve">, implementada através da Linguagem Java, </w:t>
      </w:r>
      <w:r w:rsidR="00E87A97">
        <w:t xml:space="preserve">ocorreu com sucesso, porém usá-la para nossa inovação </w:t>
      </w:r>
      <w:r w:rsidR="00D01F01">
        <w:t>no projeto foi a parte impeditiva. Com a inovação definida como filtrar os processos do</w:t>
      </w:r>
      <w:r w:rsidR="004027F9">
        <w:t xml:space="preserve"> computador</w:t>
      </w:r>
      <w:r w:rsidR="00065294">
        <w:t>,</w:t>
      </w:r>
      <w:r w:rsidR="004027F9">
        <w:t xml:space="preserve"> e </w:t>
      </w:r>
      <w:r w:rsidR="00732696">
        <w:t>trazê-los</w:t>
      </w:r>
      <w:r w:rsidR="004027F9">
        <w:t xml:space="preserve"> para que possam ser visualizados </w:t>
      </w:r>
      <w:r w:rsidR="008F1BBA">
        <w:t xml:space="preserve">no suporte de TI, a realização de tal na parte </w:t>
      </w:r>
      <w:r w:rsidR="00732696">
        <w:t xml:space="preserve">no </w:t>
      </w:r>
      <w:r w:rsidR="008F1BBA">
        <w:t xml:space="preserve">código foi a mais difícil, apresentando erros inesperados. </w:t>
      </w:r>
      <w:r w:rsidR="005535F3">
        <w:t xml:space="preserve">Através de uma conversa com o cliente e </w:t>
      </w:r>
      <w:proofErr w:type="spellStart"/>
      <w:r w:rsidR="005535F3">
        <w:t>refatoração</w:t>
      </w:r>
      <w:proofErr w:type="spellEnd"/>
      <w:r w:rsidR="005535F3">
        <w:t xml:space="preserve"> da nossa inovação, </w:t>
      </w:r>
      <w:r w:rsidR="00B5718A">
        <w:t xml:space="preserve">trouxemos outra visão para o projeto, que nos facilitou tecnicamente e </w:t>
      </w:r>
      <w:r w:rsidR="004D2AE2">
        <w:t xml:space="preserve">corroborou para a finalização da inovação </w:t>
      </w:r>
      <w:proofErr w:type="spellStart"/>
      <w:r w:rsidR="004D2AE2">
        <w:t>IoT</w:t>
      </w:r>
      <w:proofErr w:type="spellEnd"/>
      <w:r w:rsidR="004D2AE2">
        <w:t>.</w:t>
      </w:r>
      <w:r w:rsidR="00BF53B8">
        <w:t xml:space="preserve"> Com isso aprendemos a ter uma visão</w:t>
      </w:r>
      <w:r w:rsidR="00D46A85">
        <w:t xml:space="preserve"> mais detalhista em relação a como o contexto de negócio e o desenvolvimento técnico andam juntos, ambos precisam estar alinhados pa</w:t>
      </w:r>
      <w:r w:rsidR="00A06FEF">
        <w:t xml:space="preserve">ra um bom </w:t>
      </w:r>
      <w:r w:rsidR="00443AAE">
        <w:t>resultado</w:t>
      </w:r>
      <w:r w:rsidR="00A06FEF">
        <w:t>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7" w:name="_Toc124080469"/>
      <w:bookmarkStart w:id="38" w:name="_Toc125201972"/>
      <w:bookmarkStart w:id="39" w:name="_Toc125374528"/>
    </w:p>
    <w:p w14:paraId="7F9A2973" w14:textId="03D02510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62"/>
          <w:headerReference w:type="default" r:id="rId63"/>
          <w:footerReference w:type="default" r:id="rId64"/>
          <w:headerReference w:type="first" r:id="rId65"/>
          <w:footerReference w:type="first" r:id="rId66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40" w:name="_Toc156754425"/>
      <w:bookmarkStart w:id="41" w:name="_Toc104391425"/>
      <w:r w:rsidRPr="00B55442">
        <w:lastRenderedPageBreak/>
        <w:t>ReferÊncias</w:t>
      </w:r>
      <w:bookmarkEnd w:id="37"/>
      <w:bookmarkEnd w:id="38"/>
      <w:bookmarkEnd w:id="39"/>
      <w:bookmarkEnd w:id="40"/>
      <w:bookmarkEnd w:id="41"/>
    </w:p>
    <w:p w14:paraId="0A3363DE" w14:textId="77777777" w:rsidR="00370E34" w:rsidRPr="00B55442" w:rsidRDefault="00370E34" w:rsidP="00AB1F1F">
      <w:pPr>
        <w:pStyle w:val="Ttulo"/>
      </w:pPr>
    </w:p>
    <w:p w14:paraId="708AE9A7" w14:textId="5EAD7EF4" w:rsidR="000C07FE" w:rsidRPr="000A7D5F" w:rsidRDefault="005900C5" w:rsidP="000C07FE">
      <w:pPr>
        <w:pStyle w:val="Referncias"/>
        <w:spacing w:after="0"/>
        <w:rPr>
          <w:rFonts w:cs="Arial"/>
          <w:noProof/>
          <w:color w:val="4F81BD" w:themeColor="accent1"/>
          <w:u w:val="single"/>
          <w:lang w:val="pt-BR"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D45581" w:rsidRPr="000A7D5F">
        <w:rPr>
          <w:color w:val="4F81BD" w:themeColor="accent1"/>
          <w:u w:val="single"/>
          <w:lang w:val="pt-BR"/>
        </w:rPr>
        <w:t>https://www.zendesk.com.br/blog/dados-estatisticas-atendimento-cliente/</w:t>
      </w:r>
      <w:r w:rsidR="000C07FE" w:rsidRPr="000A7D5F">
        <w:rPr>
          <w:rFonts w:cs="Arial"/>
          <w:noProof/>
          <w:color w:val="4F81BD" w:themeColor="accent1"/>
          <w:u w:val="single"/>
          <w:lang w:val="pt-BR"/>
        </w:rPr>
        <w:t xml:space="preserve"> </w:t>
      </w:r>
    </w:p>
    <w:p w14:paraId="1C3299BD" w14:textId="77777777" w:rsidR="000C07FE" w:rsidRPr="000A7D5F" w:rsidRDefault="000C07FE" w:rsidP="000C07FE">
      <w:pPr>
        <w:pStyle w:val="Referncias"/>
        <w:spacing w:after="0"/>
        <w:rPr>
          <w:rFonts w:cs="Arial"/>
          <w:noProof/>
          <w:color w:val="4F81BD" w:themeColor="accent1"/>
          <w:u w:val="single"/>
          <w:lang w:val="pt-BR"/>
        </w:rPr>
      </w:pPr>
    </w:p>
    <w:p w14:paraId="5C40BB0E" w14:textId="21EA3A34" w:rsidR="000C07FE" w:rsidRPr="000A7D5F" w:rsidRDefault="002A5AAA" w:rsidP="000C07FE">
      <w:pPr>
        <w:pStyle w:val="Referncias"/>
        <w:spacing w:after="0"/>
        <w:rPr>
          <w:rFonts w:cs="Arial"/>
          <w:noProof/>
          <w:color w:val="4F81BD" w:themeColor="accent1"/>
          <w:u w:val="single"/>
          <w:lang w:val="pt-BR"/>
        </w:rPr>
      </w:pPr>
      <w:r w:rsidRPr="000A7D5F">
        <w:rPr>
          <w:rFonts w:cs="Arial"/>
          <w:noProof/>
          <w:color w:val="4F81BD" w:themeColor="accent1"/>
          <w:u w:val="single"/>
          <w:lang w:val="pt-BR"/>
        </w:rPr>
        <w:t>https://www.take.net/blog/atendimento/mau-atendimento-ao-cliente/#:~:text=J%C3%A1%20n%C3%A3o%20%C3%A9%20novidade%20que,ao%20mau%20atendimento%20que%20receberam%E2%80%9D.</w:t>
      </w:r>
      <w:r w:rsidR="000C07FE" w:rsidRPr="000A7D5F">
        <w:rPr>
          <w:rFonts w:cs="Arial"/>
          <w:noProof/>
          <w:color w:val="4F81BD" w:themeColor="accent1"/>
          <w:u w:val="single"/>
          <w:lang w:val="pt-BR"/>
        </w:rPr>
        <w:t xml:space="preserve">   </w:t>
      </w:r>
    </w:p>
    <w:p w14:paraId="3A54E84B" w14:textId="77777777" w:rsidR="000C07FE" w:rsidRPr="000A7D5F" w:rsidRDefault="000C07FE" w:rsidP="000C07FE">
      <w:pPr>
        <w:pStyle w:val="Referncias"/>
        <w:spacing w:after="0"/>
        <w:rPr>
          <w:rFonts w:cs="Arial"/>
          <w:noProof/>
          <w:color w:val="4F81BD" w:themeColor="accent1"/>
          <w:u w:val="single"/>
          <w:lang w:val="pt-BR"/>
        </w:rPr>
      </w:pPr>
    </w:p>
    <w:p w14:paraId="1B7A11AA" w14:textId="5D93F87D" w:rsidR="000C07FE" w:rsidRPr="000A7D5F" w:rsidRDefault="00F54ACF" w:rsidP="000C07FE">
      <w:pPr>
        <w:pStyle w:val="Referncias"/>
        <w:spacing w:after="0"/>
        <w:rPr>
          <w:rFonts w:cs="Arial"/>
          <w:noProof/>
          <w:color w:val="4F81BD" w:themeColor="accent1"/>
          <w:u w:val="single"/>
          <w:lang w:val="pt-BR"/>
        </w:rPr>
      </w:pPr>
      <w:r w:rsidRPr="000A7D5F">
        <w:rPr>
          <w:rFonts w:cs="Arial"/>
          <w:noProof/>
          <w:color w:val="4F81BD" w:themeColor="accent1"/>
          <w:u w:val="single"/>
          <w:lang w:val="pt-BR"/>
        </w:rPr>
        <w:t>https://conteudo.movidesk.com/tempo-de-espera-para-atendimento-ao-cliente/</w:t>
      </w:r>
    </w:p>
    <w:p w14:paraId="10B0AAEE" w14:textId="649A25EE" w:rsidR="00D84972" w:rsidRPr="000A7D5F" w:rsidRDefault="00D84972" w:rsidP="000C07FE">
      <w:pPr>
        <w:pStyle w:val="Referncias"/>
        <w:spacing w:after="0"/>
        <w:rPr>
          <w:rFonts w:cs="Arial"/>
          <w:noProof/>
          <w:color w:val="4F81BD" w:themeColor="accent1"/>
          <w:u w:val="single"/>
          <w:lang w:val="pt-BR"/>
        </w:rPr>
      </w:pPr>
    </w:p>
    <w:p w14:paraId="623BF366" w14:textId="435428E6" w:rsidR="00F54ACF" w:rsidRPr="000A7D5F" w:rsidRDefault="00C66435" w:rsidP="000C07FE">
      <w:pPr>
        <w:pStyle w:val="Referncias"/>
        <w:spacing w:after="0"/>
        <w:rPr>
          <w:rFonts w:cs="Arial"/>
          <w:noProof/>
          <w:color w:val="548DD4" w:themeColor="text2" w:themeTint="99"/>
          <w:u w:val="single"/>
          <w:lang w:val="pt-BR"/>
        </w:rPr>
      </w:pPr>
      <w:r w:rsidRPr="000A7D5F">
        <w:rPr>
          <w:rFonts w:cs="Arial"/>
          <w:noProof/>
          <w:color w:val="548DD4" w:themeColor="text2" w:themeTint="99"/>
          <w:u w:val="single"/>
          <w:lang w:val="pt-BR"/>
        </w:rPr>
        <w:t>https://www.oficinadanet.com.br/windows/19563-como-testar-seu-hd</w:t>
      </w:r>
    </w:p>
    <w:p w14:paraId="114FDF1C" w14:textId="0EB1D820" w:rsidR="000C07FE" w:rsidRPr="000A7D5F" w:rsidRDefault="000C07FE" w:rsidP="000C07FE">
      <w:pPr>
        <w:pStyle w:val="Referncias"/>
        <w:spacing w:after="0"/>
        <w:rPr>
          <w:rFonts w:cs="Arial"/>
          <w:noProof/>
          <w:color w:val="548DD4" w:themeColor="text2" w:themeTint="99"/>
          <w:u w:val="single"/>
          <w:lang w:val="pt-BR"/>
        </w:rPr>
      </w:pPr>
    </w:p>
    <w:p w14:paraId="57BCEB90" w14:textId="0E8C0121" w:rsidR="00C66435" w:rsidRPr="000A7D5F" w:rsidRDefault="000A7D5F" w:rsidP="000C07FE">
      <w:pPr>
        <w:pStyle w:val="Referncias"/>
        <w:spacing w:after="0"/>
        <w:rPr>
          <w:rFonts w:cs="Arial"/>
          <w:noProof/>
          <w:color w:val="548DD4" w:themeColor="text2" w:themeTint="99"/>
          <w:u w:val="single"/>
          <w:lang w:val="pt-BR"/>
        </w:rPr>
      </w:pPr>
      <w:r w:rsidRPr="000A7D5F">
        <w:rPr>
          <w:rFonts w:cs="Arial"/>
          <w:noProof/>
          <w:color w:val="548DD4" w:themeColor="text2" w:themeTint="99"/>
          <w:u w:val="single"/>
          <w:lang w:val="pt-BR"/>
        </w:rPr>
        <w:t>https://www.devmedia.com.br/java-string-manipulando-metodos-da-classe-string/29862</w:t>
      </w:r>
    </w:p>
    <w:p w14:paraId="2C14005E" w14:textId="165EE487" w:rsidR="000A7D5F" w:rsidRPr="000A7D5F" w:rsidRDefault="000A7D5F" w:rsidP="000C07FE">
      <w:pPr>
        <w:pStyle w:val="Referncias"/>
        <w:spacing w:after="0"/>
        <w:rPr>
          <w:rFonts w:cs="Arial"/>
          <w:noProof/>
          <w:color w:val="548DD4" w:themeColor="text2" w:themeTint="99"/>
          <w:u w:val="single"/>
          <w:lang w:val="pt-BR"/>
        </w:rPr>
      </w:pPr>
    </w:p>
    <w:p w14:paraId="5171C25E" w14:textId="432CFCC6" w:rsidR="000A7D5F" w:rsidRDefault="000A7D5F" w:rsidP="000C07FE">
      <w:pPr>
        <w:pStyle w:val="Referncias"/>
        <w:spacing w:after="0"/>
        <w:rPr>
          <w:rFonts w:cs="Arial"/>
          <w:noProof/>
          <w:color w:val="548DD4" w:themeColor="text2" w:themeTint="99"/>
          <w:u w:val="single"/>
          <w:lang w:val="pt-BR"/>
        </w:rPr>
      </w:pPr>
      <w:r w:rsidRPr="000A7D5F">
        <w:rPr>
          <w:rFonts w:cs="Arial"/>
          <w:noProof/>
          <w:color w:val="548DD4" w:themeColor="text2" w:themeTint="99"/>
          <w:u w:val="single"/>
          <w:lang w:val="pt-BR"/>
        </w:rPr>
        <w:t>https://tasks.office.com/oidcLogin?ru=%2Fsptech.school%2Fpt-BR%2FHome%2FPlanner%2F%23%2Fplantaskboard%3FgroupId%3Dc12f0188-1af0-4010-b1db-c7939bd3874c%26planId%3D1xgIB2Ol9U28fcKKYswd1GQAD9JE&amp;mkt=pt-br&amp;TenantId=fd50b457-84e0-400c-80f2-460f28eb41a6</w:t>
      </w:r>
    </w:p>
    <w:p w14:paraId="2FEA0A21" w14:textId="4093516E" w:rsidR="00BF54A8" w:rsidRDefault="00BF54A8" w:rsidP="000C07FE">
      <w:pPr>
        <w:pStyle w:val="Referncias"/>
        <w:spacing w:after="0"/>
        <w:rPr>
          <w:rFonts w:cs="Arial"/>
          <w:noProof/>
          <w:color w:val="548DD4" w:themeColor="text2" w:themeTint="99"/>
          <w:u w:val="single"/>
          <w:lang w:val="pt-BR"/>
        </w:rPr>
      </w:pPr>
    </w:p>
    <w:p w14:paraId="6EA7C0B3" w14:textId="5E482BAB" w:rsidR="00BF54A8" w:rsidRPr="000A7D5F" w:rsidRDefault="00BF54A8" w:rsidP="000C07FE">
      <w:pPr>
        <w:pStyle w:val="Referncias"/>
        <w:spacing w:after="0"/>
        <w:rPr>
          <w:rFonts w:cs="Arial"/>
          <w:noProof/>
          <w:color w:val="548DD4" w:themeColor="text2" w:themeTint="99"/>
          <w:u w:val="single"/>
          <w:lang w:val="pt-BR"/>
        </w:rPr>
      </w:pPr>
      <w:r w:rsidRPr="00BF54A8">
        <w:rPr>
          <w:rFonts w:cs="Arial"/>
          <w:noProof/>
          <w:color w:val="548DD4" w:themeColor="text2" w:themeTint="99"/>
          <w:u w:val="single"/>
          <w:lang w:val="pt-BR"/>
        </w:rPr>
        <w:t>https://organizenapratica.com.br/pipefy-o-que-e/</w:t>
      </w: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2DD8F433" w:rsidR="00F2517D" w:rsidRDefault="00F2517D" w:rsidP="00ED29B0">
      <w:pPr>
        <w:pStyle w:val="EstiloNormalGrandeesquerda"/>
      </w:pPr>
    </w:p>
    <w:p w14:paraId="771D17B9" w14:textId="77777777" w:rsidR="00D0268A" w:rsidRDefault="00D0268A" w:rsidP="00ED29B0">
      <w:pPr>
        <w:pStyle w:val="EstiloNormalGrandeesquerda"/>
      </w:pPr>
    </w:p>
    <w:sectPr w:rsidR="00D0268A" w:rsidSect="008B07EE">
      <w:headerReference w:type="default" r:id="rId67"/>
      <w:footerReference w:type="default" r:id="rId68"/>
      <w:headerReference w:type="first" r:id="rId69"/>
      <w:footerReference w:type="first" r:id="rId70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2D198" w14:textId="77777777" w:rsidR="00F75520" w:rsidRDefault="00F75520">
      <w:r>
        <w:separator/>
      </w:r>
    </w:p>
    <w:p w14:paraId="3F5F8A89" w14:textId="77777777" w:rsidR="00F75520" w:rsidRDefault="00F75520"/>
    <w:p w14:paraId="4F528D33" w14:textId="77777777" w:rsidR="00F75520" w:rsidRDefault="00F75520"/>
    <w:p w14:paraId="2CFFB8CB" w14:textId="77777777" w:rsidR="00F75520" w:rsidRDefault="00F75520"/>
  </w:endnote>
  <w:endnote w:type="continuationSeparator" w:id="0">
    <w:p w14:paraId="4957C79A" w14:textId="77777777" w:rsidR="00F75520" w:rsidRDefault="00F75520">
      <w:r>
        <w:continuationSeparator/>
      </w:r>
    </w:p>
    <w:p w14:paraId="4791344A" w14:textId="77777777" w:rsidR="00F75520" w:rsidRDefault="00F75520"/>
    <w:p w14:paraId="288FD074" w14:textId="77777777" w:rsidR="00F75520" w:rsidRDefault="00F75520"/>
    <w:p w14:paraId="303CB640" w14:textId="77777777" w:rsidR="00F75520" w:rsidRDefault="00F755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F3FC0" w14:textId="77777777" w:rsidR="00F75520" w:rsidRDefault="00F75520">
      <w:r>
        <w:separator/>
      </w:r>
    </w:p>
    <w:p w14:paraId="527D9159" w14:textId="77777777" w:rsidR="00F75520" w:rsidRDefault="00F75520"/>
    <w:p w14:paraId="363DF30D" w14:textId="77777777" w:rsidR="00F75520" w:rsidRDefault="00F75520"/>
    <w:p w14:paraId="01A20CE6" w14:textId="77777777" w:rsidR="00F75520" w:rsidRDefault="00F75520"/>
  </w:footnote>
  <w:footnote w:type="continuationSeparator" w:id="0">
    <w:p w14:paraId="587C68AB" w14:textId="77777777" w:rsidR="00F75520" w:rsidRDefault="00F75520">
      <w:r>
        <w:continuationSeparator/>
      </w:r>
    </w:p>
    <w:p w14:paraId="37C846D5" w14:textId="77777777" w:rsidR="00F75520" w:rsidRDefault="00F75520"/>
    <w:p w14:paraId="195223A3" w14:textId="77777777" w:rsidR="00F75520" w:rsidRDefault="00F75520"/>
    <w:p w14:paraId="7F2DD7E9" w14:textId="77777777" w:rsidR="00F75520" w:rsidRDefault="00F755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120C6F1F" w:rsidR="00555AE7" w:rsidRPr="006B6C96" w:rsidRDefault="006B6C96" w:rsidP="006B6C96">
    <w:pPr>
      <w:ind w:right="360"/>
    </w:pPr>
    <w:r w:rsidRPr="00E8261F">
      <w:rPr>
        <w:noProof/>
      </w:rPr>
      <w:drawing>
        <wp:anchor distT="0" distB="0" distL="114300" distR="114300" simplePos="0" relativeHeight="251661824" behindDoc="0" locked="0" layoutInCell="1" allowOverlap="1" wp14:anchorId="0507661E" wp14:editId="369CB354">
          <wp:simplePos x="0" y="0"/>
          <wp:positionH relativeFrom="column">
            <wp:posOffset>4749800</wp:posOffset>
          </wp:positionH>
          <wp:positionV relativeFrom="paragraph">
            <wp:posOffset>16510</wp:posOffset>
          </wp:positionV>
          <wp:extent cx="1584325" cy="845185"/>
          <wp:effectExtent l="0" t="0" r="0" b="0"/>
          <wp:wrapThrough wrapText="bothSides">
            <wp:wrapPolygon edited="0">
              <wp:start x="7012" y="0"/>
              <wp:lineTo x="1818" y="1461"/>
              <wp:lineTo x="1299" y="1947"/>
              <wp:lineTo x="1299" y="19961"/>
              <wp:lineTo x="20778" y="19961"/>
              <wp:lineTo x="19479" y="4382"/>
              <wp:lineTo x="15064" y="974"/>
              <wp:lineTo x="8311" y="0"/>
              <wp:lineTo x="7012" y="0"/>
            </wp:wrapPolygon>
          </wp:wrapThrough>
          <wp:docPr id="4" name="Imagem 3" descr="Uma imagem contendo Interface gráfica do usuári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A842C5FB-8D5A-4BF0-887D-CEB521E5ED1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3" descr="Uma imagem contendo Interface gráfica do usuário&#10;&#10;Descrição gerada automaticamente">
                    <a:extLst>
                      <a:ext uri="{FF2B5EF4-FFF2-40B4-BE49-F238E27FC236}">
                        <a16:creationId xmlns:a16="http://schemas.microsoft.com/office/drawing/2014/main" id="{A842C5FB-8D5A-4BF0-887D-CEB521E5ED1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/>
                  <a:srcRect l="6854" t="25796" r="9968" b="13695"/>
                  <a:stretch/>
                </pic:blipFill>
                <pic:spPr>
                  <a:xfrm>
                    <a:off x="0" y="0"/>
                    <a:ext cx="1584325" cy="8451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inline distT="0" distB="0" distL="0" distR="0" wp14:anchorId="7FE0C02F" wp14:editId="6C39BE16">
          <wp:extent cx="885825" cy="885825"/>
          <wp:effectExtent l="0" t="0" r="0" b="0"/>
          <wp:docPr id="38" name="Imagem 38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m 38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5825" cy="885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000000">
      <w:rPr>
        <w:noProof/>
        <w:lang w:eastAsia="pt-BR"/>
      </w:rPr>
      <w:pict w14:anchorId="37B9645E">
        <v:line id="_x0000_s1034" style="position:absolute;left:0;text-align:left;z-index:251660288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555AE7" w:rsidRPr="00E37DB5" w:rsidRDefault="00000000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1043" style="position:absolute;left:0;text-align:left;z-index:251658240" from="0,13.6pt" to="433.7pt,13.6pt"/>
      </w:pic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55AE7" w:rsidRPr="00E37DB5" w:rsidRDefault="00000000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1025" style="position:absolute;left:0;text-align:left;z-index:251656192" from="0,13.6pt" to="433.7pt,13.6pt"/>
      </w:pic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555AE7" w:rsidRPr="00E37DB5" w:rsidRDefault="00000000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1029" style="position:absolute;left:0;text-align:left;z-index:251657216" from="0,13.6pt" to="433.7pt,13.6pt"/>
      </w:pic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55AE7" w:rsidRDefault="00000000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1031" style="position:absolute;left:0;text-align:left;z-index:251659264" from="0,13.6pt" to="433.7pt,13.6pt" o:allowincell="f"/>
      </w:pic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BB305B0"/>
    <w:multiLevelType w:val="multilevel"/>
    <w:tmpl w:val="B6684C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3" w15:restartNumberingAfterBreak="0">
    <w:nsid w:val="1ADB6CFB"/>
    <w:multiLevelType w:val="multilevel"/>
    <w:tmpl w:val="58A2C3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775B69"/>
    <w:multiLevelType w:val="multilevel"/>
    <w:tmpl w:val="3B6C28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6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20453369"/>
    <w:multiLevelType w:val="multilevel"/>
    <w:tmpl w:val="F8EC12D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420C74"/>
    <w:multiLevelType w:val="multilevel"/>
    <w:tmpl w:val="49D6EA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11649F0"/>
    <w:multiLevelType w:val="multilevel"/>
    <w:tmpl w:val="8EA0FF7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11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2" w15:restartNumberingAfterBreak="0">
    <w:nsid w:val="40F0095B"/>
    <w:multiLevelType w:val="multilevel"/>
    <w:tmpl w:val="35FA0A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14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 w15:restartNumberingAfterBreak="0">
    <w:nsid w:val="4EEB5B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12F386E"/>
    <w:multiLevelType w:val="multilevel"/>
    <w:tmpl w:val="01CE75F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8A85FDA"/>
    <w:multiLevelType w:val="multilevel"/>
    <w:tmpl w:val="0500120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B32661E"/>
    <w:multiLevelType w:val="multilevel"/>
    <w:tmpl w:val="CBD4184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21" w15:restartNumberingAfterBreak="0">
    <w:nsid w:val="70E67D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743446D2"/>
    <w:multiLevelType w:val="multilevel"/>
    <w:tmpl w:val="63A64A6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9EC2DD7"/>
    <w:multiLevelType w:val="multilevel"/>
    <w:tmpl w:val="980A521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7C081205"/>
    <w:multiLevelType w:val="multilevel"/>
    <w:tmpl w:val="FF5069B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80407405">
    <w:abstractNumId w:val="0"/>
  </w:num>
  <w:num w:numId="2" w16cid:durableId="244802574">
    <w:abstractNumId w:val="13"/>
  </w:num>
  <w:num w:numId="3" w16cid:durableId="33234485">
    <w:abstractNumId w:val="20"/>
  </w:num>
  <w:num w:numId="4" w16cid:durableId="423184608">
    <w:abstractNumId w:val="2"/>
  </w:num>
  <w:num w:numId="5" w16cid:durableId="1637375366">
    <w:abstractNumId w:val="10"/>
  </w:num>
  <w:num w:numId="6" w16cid:durableId="718092368">
    <w:abstractNumId w:val="14"/>
  </w:num>
  <w:num w:numId="7" w16cid:durableId="2014381491">
    <w:abstractNumId w:val="19"/>
  </w:num>
  <w:num w:numId="8" w16cid:durableId="1345982057">
    <w:abstractNumId w:val="5"/>
  </w:num>
  <w:num w:numId="9" w16cid:durableId="30228563">
    <w:abstractNumId w:val="22"/>
  </w:num>
  <w:num w:numId="10" w16cid:durableId="936602000">
    <w:abstractNumId w:val="6"/>
  </w:num>
  <w:num w:numId="11" w16cid:durableId="1705668776">
    <w:abstractNumId w:val="11"/>
  </w:num>
  <w:num w:numId="12" w16cid:durableId="1317566656">
    <w:abstractNumId w:val="25"/>
  </w:num>
  <w:num w:numId="13" w16cid:durableId="331178120">
    <w:abstractNumId w:val="0"/>
  </w:num>
  <w:num w:numId="14" w16cid:durableId="1852840762">
    <w:abstractNumId w:val="4"/>
  </w:num>
  <w:num w:numId="15" w16cid:durableId="592858996">
    <w:abstractNumId w:val="16"/>
  </w:num>
  <w:num w:numId="16" w16cid:durableId="1399087467">
    <w:abstractNumId w:val="12"/>
  </w:num>
  <w:num w:numId="17" w16cid:durableId="181743389">
    <w:abstractNumId w:val="3"/>
  </w:num>
  <w:num w:numId="18" w16cid:durableId="662926397">
    <w:abstractNumId w:val="1"/>
  </w:num>
  <w:num w:numId="19" w16cid:durableId="245188954">
    <w:abstractNumId w:val="24"/>
  </w:num>
  <w:num w:numId="20" w16cid:durableId="1481263111">
    <w:abstractNumId w:val="23"/>
  </w:num>
  <w:num w:numId="21" w16cid:durableId="16278714">
    <w:abstractNumId w:val="17"/>
  </w:num>
  <w:num w:numId="22" w16cid:durableId="288820607">
    <w:abstractNumId w:val="26"/>
  </w:num>
  <w:num w:numId="23" w16cid:durableId="1822426566">
    <w:abstractNumId w:val="7"/>
  </w:num>
  <w:num w:numId="24" w16cid:durableId="568459355">
    <w:abstractNumId w:val="18"/>
  </w:num>
  <w:num w:numId="25" w16cid:durableId="1206525260">
    <w:abstractNumId w:val="9"/>
  </w:num>
  <w:num w:numId="26" w16cid:durableId="1220871020">
    <w:abstractNumId w:val="21"/>
  </w:num>
  <w:num w:numId="27" w16cid:durableId="333579575">
    <w:abstractNumId w:val="15"/>
  </w:num>
  <w:num w:numId="28" w16cid:durableId="1290938838">
    <w:abstractNumId w:val="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27BD"/>
    <w:rsid w:val="00002C6B"/>
    <w:rsid w:val="000047F9"/>
    <w:rsid w:val="00006024"/>
    <w:rsid w:val="00012522"/>
    <w:rsid w:val="00016CA2"/>
    <w:rsid w:val="00023BDB"/>
    <w:rsid w:val="00023BE6"/>
    <w:rsid w:val="00025B92"/>
    <w:rsid w:val="0002702A"/>
    <w:rsid w:val="00027098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5AB"/>
    <w:rsid w:val="00040FDA"/>
    <w:rsid w:val="0004107F"/>
    <w:rsid w:val="000427FD"/>
    <w:rsid w:val="00043F14"/>
    <w:rsid w:val="0004426D"/>
    <w:rsid w:val="00045424"/>
    <w:rsid w:val="00045D98"/>
    <w:rsid w:val="00046859"/>
    <w:rsid w:val="000477F2"/>
    <w:rsid w:val="00051CA0"/>
    <w:rsid w:val="000544DE"/>
    <w:rsid w:val="00057CA6"/>
    <w:rsid w:val="000601FD"/>
    <w:rsid w:val="00060584"/>
    <w:rsid w:val="000612D0"/>
    <w:rsid w:val="00061A4E"/>
    <w:rsid w:val="0006291C"/>
    <w:rsid w:val="00063F70"/>
    <w:rsid w:val="000646A8"/>
    <w:rsid w:val="00064F91"/>
    <w:rsid w:val="00065294"/>
    <w:rsid w:val="0006588C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027"/>
    <w:rsid w:val="000865E0"/>
    <w:rsid w:val="00092D1D"/>
    <w:rsid w:val="0009325B"/>
    <w:rsid w:val="00093DC9"/>
    <w:rsid w:val="00095FB0"/>
    <w:rsid w:val="000963BB"/>
    <w:rsid w:val="000A3CBE"/>
    <w:rsid w:val="000A428A"/>
    <w:rsid w:val="000A51A2"/>
    <w:rsid w:val="000A5D88"/>
    <w:rsid w:val="000A788B"/>
    <w:rsid w:val="000A7D5F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6EA4"/>
    <w:rsid w:val="000D70A9"/>
    <w:rsid w:val="000D7BBE"/>
    <w:rsid w:val="000E095E"/>
    <w:rsid w:val="000E3F2F"/>
    <w:rsid w:val="000E4460"/>
    <w:rsid w:val="000E52BA"/>
    <w:rsid w:val="000E5674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21F9"/>
    <w:rsid w:val="001135D0"/>
    <w:rsid w:val="00115DB8"/>
    <w:rsid w:val="00117045"/>
    <w:rsid w:val="00121137"/>
    <w:rsid w:val="001220AF"/>
    <w:rsid w:val="0012282B"/>
    <w:rsid w:val="001231B2"/>
    <w:rsid w:val="001245E0"/>
    <w:rsid w:val="00124ECF"/>
    <w:rsid w:val="00124F5F"/>
    <w:rsid w:val="00124F73"/>
    <w:rsid w:val="001302CF"/>
    <w:rsid w:val="00130D86"/>
    <w:rsid w:val="00132C04"/>
    <w:rsid w:val="001337C1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55974"/>
    <w:rsid w:val="001601C3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18D1"/>
    <w:rsid w:val="001724FA"/>
    <w:rsid w:val="001746C1"/>
    <w:rsid w:val="00174C47"/>
    <w:rsid w:val="0017596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3F0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0B04"/>
    <w:rsid w:val="001C3B64"/>
    <w:rsid w:val="001C453D"/>
    <w:rsid w:val="001C7BCA"/>
    <w:rsid w:val="001C7E10"/>
    <w:rsid w:val="001D0623"/>
    <w:rsid w:val="001D3390"/>
    <w:rsid w:val="001D3D73"/>
    <w:rsid w:val="001D443D"/>
    <w:rsid w:val="001D6554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09F4"/>
    <w:rsid w:val="00221114"/>
    <w:rsid w:val="00221EFC"/>
    <w:rsid w:val="00222786"/>
    <w:rsid w:val="00225182"/>
    <w:rsid w:val="00225E22"/>
    <w:rsid w:val="00226C15"/>
    <w:rsid w:val="002311C9"/>
    <w:rsid w:val="00233576"/>
    <w:rsid w:val="00234F2D"/>
    <w:rsid w:val="00237FB8"/>
    <w:rsid w:val="002402C9"/>
    <w:rsid w:val="00240535"/>
    <w:rsid w:val="00242BA2"/>
    <w:rsid w:val="00243FB6"/>
    <w:rsid w:val="00244940"/>
    <w:rsid w:val="002477CE"/>
    <w:rsid w:val="002515DC"/>
    <w:rsid w:val="002517FD"/>
    <w:rsid w:val="00252385"/>
    <w:rsid w:val="002534B4"/>
    <w:rsid w:val="00253AB9"/>
    <w:rsid w:val="0025768A"/>
    <w:rsid w:val="00257AFA"/>
    <w:rsid w:val="00257BA6"/>
    <w:rsid w:val="0026219E"/>
    <w:rsid w:val="002622F5"/>
    <w:rsid w:val="00263AC3"/>
    <w:rsid w:val="00266519"/>
    <w:rsid w:val="00266A51"/>
    <w:rsid w:val="00267493"/>
    <w:rsid w:val="00267993"/>
    <w:rsid w:val="002713A2"/>
    <w:rsid w:val="00271655"/>
    <w:rsid w:val="0027215C"/>
    <w:rsid w:val="002721DA"/>
    <w:rsid w:val="00273C09"/>
    <w:rsid w:val="00274922"/>
    <w:rsid w:val="00274A94"/>
    <w:rsid w:val="00276E05"/>
    <w:rsid w:val="00276E36"/>
    <w:rsid w:val="00277421"/>
    <w:rsid w:val="00277E37"/>
    <w:rsid w:val="00281943"/>
    <w:rsid w:val="00282C0C"/>
    <w:rsid w:val="00282E4F"/>
    <w:rsid w:val="00283092"/>
    <w:rsid w:val="00284442"/>
    <w:rsid w:val="002855C0"/>
    <w:rsid w:val="002868B5"/>
    <w:rsid w:val="002878D0"/>
    <w:rsid w:val="00290727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101F"/>
    <w:rsid w:val="002A354C"/>
    <w:rsid w:val="002A4B27"/>
    <w:rsid w:val="002A5AAA"/>
    <w:rsid w:val="002A73B7"/>
    <w:rsid w:val="002B1338"/>
    <w:rsid w:val="002B163C"/>
    <w:rsid w:val="002B1BD2"/>
    <w:rsid w:val="002B3FF3"/>
    <w:rsid w:val="002B41FD"/>
    <w:rsid w:val="002C09A5"/>
    <w:rsid w:val="002C144C"/>
    <w:rsid w:val="002C19DC"/>
    <w:rsid w:val="002C26C9"/>
    <w:rsid w:val="002C50D8"/>
    <w:rsid w:val="002C5554"/>
    <w:rsid w:val="002C57A8"/>
    <w:rsid w:val="002C61A4"/>
    <w:rsid w:val="002C6E73"/>
    <w:rsid w:val="002D11B3"/>
    <w:rsid w:val="002D230A"/>
    <w:rsid w:val="002D26EE"/>
    <w:rsid w:val="002D2733"/>
    <w:rsid w:val="002D45C8"/>
    <w:rsid w:val="002E1B70"/>
    <w:rsid w:val="002E2D7E"/>
    <w:rsid w:val="002E47B0"/>
    <w:rsid w:val="002E6DF7"/>
    <w:rsid w:val="002E6FB2"/>
    <w:rsid w:val="002E7274"/>
    <w:rsid w:val="002F1ACC"/>
    <w:rsid w:val="002F2189"/>
    <w:rsid w:val="002F2D16"/>
    <w:rsid w:val="002F54F8"/>
    <w:rsid w:val="002F70DA"/>
    <w:rsid w:val="0030002B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44574"/>
    <w:rsid w:val="00346EB5"/>
    <w:rsid w:val="0035062A"/>
    <w:rsid w:val="0035068A"/>
    <w:rsid w:val="003508CB"/>
    <w:rsid w:val="003513EB"/>
    <w:rsid w:val="003518B1"/>
    <w:rsid w:val="0035280E"/>
    <w:rsid w:val="003533EC"/>
    <w:rsid w:val="00356729"/>
    <w:rsid w:val="00357F6D"/>
    <w:rsid w:val="00365F70"/>
    <w:rsid w:val="00367906"/>
    <w:rsid w:val="00370E34"/>
    <w:rsid w:val="003712CA"/>
    <w:rsid w:val="00371644"/>
    <w:rsid w:val="00371DCF"/>
    <w:rsid w:val="00372D90"/>
    <w:rsid w:val="0037320C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61"/>
    <w:rsid w:val="0039077A"/>
    <w:rsid w:val="00392DD0"/>
    <w:rsid w:val="003958B5"/>
    <w:rsid w:val="003963FA"/>
    <w:rsid w:val="00397739"/>
    <w:rsid w:val="003A0204"/>
    <w:rsid w:val="003A0A50"/>
    <w:rsid w:val="003A0EEC"/>
    <w:rsid w:val="003A29DA"/>
    <w:rsid w:val="003A49AF"/>
    <w:rsid w:val="003A701E"/>
    <w:rsid w:val="003A72A2"/>
    <w:rsid w:val="003B0439"/>
    <w:rsid w:val="003B188C"/>
    <w:rsid w:val="003B4CBD"/>
    <w:rsid w:val="003B5F91"/>
    <w:rsid w:val="003B6352"/>
    <w:rsid w:val="003B7C32"/>
    <w:rsid w:val="003C1394"/>
    <w:rsid w:val="003C3519"/>
    <w:rsid w:val="003C5BD1"/>
    <w:rsid w:val="003D1724"/>
    <w:rsid w:val="003D22A4"/>
    <w:rsid w:val="003D2E8B"/>
    <w:rsid w:val="003D465B"/>
    <w:rsid w:val="003D4E13"/>
    <w:rsid w:val="003D71C5"/>
    <w:rsid w:val="003E0863"/>
    <w:rsid w:val="003E0C98"/>
    <w:rsid w:val="003E1531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645C"/>
    <w:rsid w:val="003F763F"/>
    <w:rsid w:val="004027F9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1DC3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27AC"/>
    <w:rsid w:val="00443AAE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29B3"/>
    <w:rsid w:val="00474364"/>
    <w:rsid w:val="0047643B"/>
    <w:rsid w:val="004769BD"/>
    <w:rsid w:val="00477E2F"/>
    <w:rsid w:val="0048253A"/>
    <w:rsid w:val="00482B8C"/>
    <w:rsid w:val="0048383F"/>
    <w:rsid w:val="004839F4"/>
    <w:rsid w:val="00484F81"/>
    <w:rsid w:val="00485A99"/>
    <w:rsid w:val="004866B2"/>
    <w:rsid w:val="004871C4"/>
    <w:rsid w:val="0049057D"/>
    <w:rsid w:val="00490B39"/>
    <w:rsid w:val="004910EE"/>
    <w:rsid w:val="00493E3B"/>
    <w:rsid w:val="0049422C"/>
    <w:rsid w:val="00494E25"/>
    <w:rsid w:val="0049697E"/>
    <w:rsid w:val="00496B6D"/>
    <w:rsid w:val="004A0A93"/>
    <w:rsid w:val="004A174C"/>
    <w:rsid w:val="004A1A02"/>
    <w:rsid w:val="004A1CF4"/>
    <w:rsid w:val="004A52AD"/>
    <w:rsid w:val="004A741E"/>
    <w:rsid w:val="004B1208"/>
    <w:rsid w:val="004B4349"/>
    <w:rsid w:val="004B6BF2"/>
    <w:rsid w:val="004C0531"/>
    <w:rsid w:val="004C0F97"/>
    <w:rsid w:val="004C2186"/>
    <w:rsid w:val="004C36F3"/>
    <w:rsid w:val="004C5386"/>
    <w:rsid w:val="004C56C6"/>
    <w:rsid w:val="004C5E9E"/>
    <w:rsid w:val="004C69F3"/>
    <w:rsid w:val="004C7F36"/>
    <w:rsid w:val="004D1271"/>
    <w:rsid w:val="004D1536"/>
    <w:rsid w:val="004D2AE2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727"/>
    <w:rsid w:val="004F6852"/>
    <w:rsid w:val="004F74AE"/>
    <w:rsid w:val="00500A90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5501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DC1"/>
    <w:rsid w:val="00531E82"/>
    <w:rsid w:val="00532E4A"/>
    <w:rsid w:val="00533C06"/>
    <w:rsid w:val="00535CA8"/>
    <w:rsid w:val="00537386"/>
    <w:rsid w:val="0054036C"/>
    <w:rsid w:val="00540BDA"/>
    <w:rsid w:val="005435B0"/>
    <w:rsid w:val="00544C1A"/>
    <w:rsid w:val="005478C6"/>
    <w:rsid w:val="005479C8"/>
    <w:rsid w:val="00550831"/>
    <w:rsid w:val="00550EBF"/>
    <w:rsid w:val="0055210A"/>
    <w:rsid w:val="005535F3"/>
    <w:rsid w:val="0055380C"/>
    <w:rsid w:val="00555AE7"/>
    <w:rsid w:val="0056511A"/>
    <w:rsid w:val="00571543"/>
    <w:rsid w:val="00572C06"/>
    <w:rsid w:val="00573DD1"/>
    <w:rsid w:val="00574ADE"/>
    <w:rsid w:val="00575341"/>
    <w:rsid w:val="00575538"/>
    <w:rsid w:val="0057574F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1D41"/>
    <w:rsid w:val="00595E04"/>
    <w:rsid w:val="0059680F"/>
    <w:rsid w:val="0059762C"/>
    <w:rsid w:val="005A205D"/>
    <w:rsid w:val="005A7087"/>
    <w:rsid w:val="005A772B"/>
    <w:rsid w:val="005B00BB"/>
    <w:rsid w:val="005B3889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752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0281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078B9"/>
    <w:rsid w:val="0061081C"/>
    <w:rsid w:val="0061099E"/>
    <w:rsid w:val="00610AD7"/>
    <w:rsid w:val="00610FB0"/>
    <w:rsid w:val="00614EA7"/>
    <w:rsid w:val="006217FA"/>
    <w:rsid w:val="006236B2"/>
    <w:rsid w:val="006257B2"/>
    <w:rsid w:val="006261D4"/>
    <w:rsid w:val="00626364"/>
    <w:rsid w:val="006266C5"/>
    <w:rsid w:val="00627011"/>
    <w:rsid w:val="00627C14"/>
    <w:rsid w:val="00630495"/>
    <w:rsid w:val="00631A0B"/>
    <w:rsid w:val="00631B82"/>
    <w:rsid w:val="00632189"/>
    <w:rsid w:val="0063378F"/>
    <w:rsid w:val="00633BD3"/>
    <w:rsid w:val="006344EA"/>
    <w:rsid w:val="00634B92"/>
    <w:rsid w:val="00637588"/>
    <w:rsid w:val="00637805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0C7E"/>
    <w:rsid w:val="006711A3"/>
    <w:rsid w:val="00673A97"/>
    <w:rsid w:val="00674FDC"/>
    <w:rsid w:val="00675071"/>
    <w:rsid w:val="00675FA9"/>
    <w:rsid w:val="006764F2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682E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B45D3"/>
    <w:rsid w:val="006B6B99"/>
    <w:rsid w:val="006B6C96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021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0F6"/>
    <w:rsid w:val="00716224"/>
    <w:rsid w:val="00717659"/>
    <w:rsid w:val="00717BA4"/>
    <w:rsid w:val="00720CB6"/>
    <w:rsid w:val="00722F62"/>
    <w:rsid w:val="0072441F"/>
    <w:rsid w:val="00724C2A"/>
    <w:rsid w:val="00724F3F"/>
    <w:rsid w:val="00727F31"/>
    <w:rsid w:val="00732696"/>
    <w:rsid w:val="00734BDE"/>
    <w:rsid w:val="007357A3"/>
    <w:rsid w:val="007357E6"/>
    <w:rsid w:val="00740A25"/>
    <w:rsid w:val="00740E89"/>
    <w:rsid w:val="007412DC"/>
    <w:rsid w:val="00741AB9"/>
    <w:rsid w:val="00741B7D"/>
    <w:rsid w:val="007443D5"/>
    <w:rsid w:val="00745BD2"/>
    <w:rsid w:val="00747E46"/>
    <w:rsid w:val="00747F8F"/>
    <w:rsid w:val="007500AA"/>
    <w:rsid w:val="00751293"/>
    <w:rsid w:val="00751FF8"/>
    <w:rsid w:val="007522F8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65974"/>
    <w:rsid w:val="007661FC"/>
    <w:rsid w:val="00770883"/>
    <w:rsid w:val="00771DBE"/>
    <w:rsid w:val="00773DF9"/>
    <w:rsid w:val="007744BF"/>
    <w:rsid w:val="00777B93"/>
    <w:rsid w:val="00781781"/>
    <w:rsid w:val="00781E68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59F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5D4"/>
    <w:rsid w:val="007F0E79"/>
    <w:rsid w:val="007F0FDD"/>
    <w:rsid w:val="007F2768"/>
    <w:rsid w:val="007F442E"/>
    <w:rsid w:val="007F5326"/>
    <w:rsid w:val="007F6D9B"/>
    <w:rsid w:val="007F7AF5"/>
    <w:rsid w:val="0080036E"/>
    <w:rsid w:val="00800931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1A13"/>
    <w:rsid w:val="008321E6"/>
    <w:rsid w:val="00835D31"/>
    <w:rsid w:val="00836D70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89C"/>
    <w:rsid w:val="00851B4A"/>
    <w:rsid w:val="008523E4"/>
    <w:rsid w:val="00853991"/>
    <w:rsid w:val="008560E0"/>
    <w:rsid w:val="00856A3F"/>
    <w:rsid w:val="0085765C"/>
    <w:rsid w:val="0086002E"/>
    <w:rsid w:val="00861528"/>
    <w:rsid w:val="00864550"/>
    <w:rsid w:val="0086548A"/>
    <w:rsid w:val="00865BC7"/>
    <w:rsid w:val="00870881"/>
    <w:rsid w:val="008724E6"/>
    <w:rsid w:val="0087599B"/>
    <w:rsid w:val="00882684"/>
    <w:rsid w:val="008828E4"/>
    <w:rsid w:val="00883A13"/>
    <w:rsid w:val="008841DA"/>
    <w:rsid w:val="00887C97"/>
    <w:rsid w:val="00887E6B"/>
    <w:rsid w:val="008918AF"/>
    <w:rsid w:val="00892990"/>
    <w:rsid w:val="00893041"/>
    <w:rsid w:val="00893E60"/>
    <w:rsid w:val="00896501"/>
    <w:rsid w:val="00897BBC"/>
    <w:rsid w:val="008A1845"/>
    <w:rsid w:val="008A3C10"/>
    <w:rsid w:val="008A5334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1BBA"/>
    <w:rsid w:val="008F23D6"/>
    <w:rsid w:val="008F369C"/>
    <w:rsid w:val="008F3EFD"/>
    <w:rsid w:val="008F6D7B"/>
    <w:rsid w:val="008F7243"/>
    <w:rsid w:val="008F7F9E"/>
    <w:rsid w:val="00901D3B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59A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3ECB"/>
    <w:rsid w:val="00944055"/>
    <w:rsid w:val="00944512"/>
    <w:rsid w:val="009454D4"/>
    <w:rsid w:val="00945F86"/>
    <w:rsid w:val="00953654"/>
    <w:rsid w:val="0095487D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1286"/>
    <w:rsid w:val="00973178"/>
    <w:rsid w:val="009732F9"/>
    <w:rsid w:val="00975361"/>
    <w:rsid w:val="009755E8"/>
    <w:rsid w:val="00977967"/>
    <w:rsid w:val="00984EBE"/>
    <w:rsid w:val="009865BE"/>
    <w:rsid w:val="00991CE0"/>
    <w:rsid w:val="00994312"/>
    <w:rsid w:val="00994C1F"/>
    <w:rsid w:val="00996621"/>
    <w:rsid w:val="00996D2B"/>
    <w:rsid w:val="00997291"/>
    <w:rsid w:val="009A0460"/>
    <w:rsid w:val="009A2322"/>
    <w:rsid w:val="009A46B4"/>
    <w:rsid w:val="009A6155"/>
    <w:rsid w:val="009B1027"/>
    <w:rsid w:val="009B2742"/>
    <w:rsid w:val="009B4092"/>
    <w:rsid w:val="009B4F20"/>
    <w:rsid w:val="009B724D"/>
    <w:rsid w:val="009C0135"/>
    <w:rsid w:val="009C1C35"/>
    <w:rsid w:val="009C1C4C"/>
    <w:rsid w:val="009C2356"/>
    <w:rsid w:val="009C3EC7"/>
    <w:rsid w:val="009C57B8"/>
    <w:rsid w:val="009C7066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1AF9"/>
    <w:rsid w:val="009E3133"/>
    <w:rsid w:val="009E31A7"/>
    <w:rsid w:val="009E39E9"/>
    <w:rsid w:val="009E6D0F"/>
    <w:rsid w:val="009E72B6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6FEF"/>
    <w:rsid w:val="00A07FC4"/>
    <w:rsid w:val="00A101A7"/>
    <w:rsid w:val="00A101B8"/>
    <w:rsid w:val="00A103AB"/>
    <w:rsid w:val="00A105D9"/>
    <w:rsid w:val="00A107E2"/>
    <w:rsid w:val="00A10A2D"/>
    <w:rsid w:val="00A11D42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919"/>
    <w:rsid w:val="00A25CCB"/>
    <w:rsid w:val="00A27AC2"/>
    <w:rsid w:val="00A31FD7"/>
    <w:rsid w:val="00A33E38"/>
    <w:rsid w:val="00A3473E"/>
    <w:rsid w:val="00A358EA"/>
    <w:rsid w:val="00A36119"/>
    <w:rsid w:val="00A37325"/>
    <w:rsid w:val="00A37465"/>
    <w:rsid w:val="00A379BB"/>
    <w:rsid w:val="00A4560F"/>
    <w:rsid w:val="00A4698C"/>
    <w:rsid w:val="00A50492"/>
    <w:rsid w:val="00A50A59"/>
    <w:rsid w:val="00A53020"/>
    <w:rsid w:val="00A53202"/>
    <w:rsid w:val="00A53A93"/>
    <w:rsid w:val="00A53FEA"/>
    <w:rsid w:val="00A54141"/>
    <w:rsid w:val="00A577F1"/>
    <w:rsid w:val="00A614A9"/>
    <w:rsid w:val="00A61E72"/>
    <w:rsid w:val="00A630EC"/>
    <w:rsid w:val="00A6672F"/>
    <w:rsid w:val="00A66A93"/>
    <w:rsid w:val="00A72276"/>
    <w:rsid w:val="00A73D06"/>
    <w:rsid w:val="00A747C0"/>
    <w:rsid w:val="00A7492C"/>
    <w:rsid w:val="00A753FB"/>
    <w:rsid w:val="00A761E7"/>
    <w:rsid w:val="00A76792"/>
    <w:rsid w:val="00A776DE"/>
    <w:rsid w:val="00A777DA"/>
    <w:rsid w:val="00A779BC"/>
    <w:rsid w:val="00A80C1E"/>
    <w:rsid w:val="00A827CA"/>
    <w:rsid w:val="00A841FB"/>
    <w:rsid w:val="00A849ED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B78BA"/>
    <w:rsid w:val="00AC552A"/>
    <w:rsid w:val="00AC595A"/>
    <w:rsid w:val="00AC78BB"/>
    <w:rsid w:val="00AD0FFC"/>
    <w:rsid w:val="00AD11AF"/>
    <w:rsid w:val="00AD1929"/>
    <w:rsid w:val="00AD567B"/>
    <w:rsid w:val="00AD5F0C"/>
    <w:rsid w:val="00AD67E2"/>
    <w:rsid w:val="00AD6814"/>
    <w:rsid w:val="00AD76EB"/>
    <w:rsid w:val="00AE0BE3"/>
    <w:rsid w:val="00AE1F04"/>
    <w:rsid w:val="00AE2D7F"/>
    <w:rsid w:val="00AE3B22"/>
    <w:rsid w:val="00AE5D18"/>
    <w:rsid w:val="00AE653D"/>
    <w:rsid w:val="00AE6F5A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1D4A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070BE"/>
    <w:rsid w:val="00B10299"/>
    <w:rsid w:val="00B10992"/>
    <w:rsid w:val="00B115E5"/>
    <w:rsid w:val="00B1332D"/>
    <w:rsid w:val="00B13803"/>
    <w:rsid w:val="00B1444D"/>
    <w:rsid w:val="00B15064"/>
    <w:rsid w:val="00B158F6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45EF6"/>
    <w:rsid w:val="00B52C8F"/>
    <w:rsid w:val="00B54C72"/>
    <w:rsid w:val="00B55442"/>
    <w:rsid w:val="00B55D87"/>
    <w:rsid w:val="00B56106"/>
    <w:rsid w:val="00B56373"/>
    <w:rsid w:val="00B5718A"/>
    <w:rsid w:val="00B60E46"/>
    <w:rsid w:val="00B61D6B"/>
    <w:rsid w:val="00B63023"/>
    <w:rsid w:val="00B63A83"/>
    <w:rsid w:val="00B66DE3"/>
    <w:rsid w:val="00B67409"/>
    <w:rsid w:val="00B7180F"/>
    <w:rsid w:val="00B7209B"/>
    <w:rsid w:val="00B74AE0"/>
    <w:rsid w:val="00B74DE4"/>
    <w:rsid w:val="00B75290"/>
    <w:rsid w:val="00B7578D"/>
    <w:rsid w:val="00B7605D"/>
    <w:rsid w:val="00B843E5"/>
    <w:rsid w:val="00B847B9"/>
    <w:rsid w:val="00B85BE7"/>
    <w:rsid w:val="00B8658F"/>
    <w:rsid w:val="00B87609"/>
    <w:rsid w:val="00B90DE3"/>
    <w:rsid w:val="00B914FE"/>
    <w:rsid w:val="00B91FC1"/>
    <w:rsid w:val="00B9239E"/>
    <w:rsid w:val="00B94C38"/>
    <w:rsid w:val="00B96807"/>
    <w:rsid w:val="00B968A7"/>
    <w:rsid w:val="00B97083"/>
    <w:rsid w:val="00BA06E5"/>
    <w:rsid w:val="00BA084C"/>
    <w:rsid w:val="00BA1E7D"/>
    <w:rsid w:val="00BA33FA"/>
    <w:rsid w:val="00BA45A4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4C4"/>
    <w:rsid w:val="00BD0F85"/>
    <w:rsid w:val="00BD1276"/>
    <w:rsid w:val="00BD19D8"/>
    <w:rsid w:val="00BD1AED"/>
    <w:rsid w:val="00BD1E5F"/>
    <w:rsid w:val="00BD393C"/>
    <w:rsid w:val="00BD4083"/>
    <w:rsid w:val="00BD49CD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BF53B8"/>
    <w:rsid w:val="00BF54A8"/>
    <w:rsid w:val="00BF6DEC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1B91"/>
    <w:rsid w:val="00C24AED"/>
    <w:rsid w:val="00C26C3F"/>
    <w:rsid w:val="00C301CA"/>
    <w:rsid w:val="00C32A5E"/>
    <w:rsid w:val="00C34C86"/>
    <w:rsid w:val="00C3517F"/>
    <w:rsid w:val="00C40F32"/>
    <w:rsid w:val="00C411D2"/>
    <w:rsid w:val="00C44BE7"/>
    <w:rsid w:val="00C452A9"/>
    <w:rsid w:val="00C5174A"/>
    <w:rsid w:val="00C5271D"/>
    <w:rsid w:val="00C54D0F"/>
    <w:rsid w:val="00C56A08"/>
    <w:rsid w:val="00C60015"/>
    <w:rsid w:val="00C601B4"/>
    <w:rsid w:val="00C60657"/>
    <w:rsid w:val="00C60EF7"/>
    <w:rsid w:val="00C61AD9"/>
    <w:rsid w:val="00C629BF"/>
    <w:rsid w:val="00C62E4D"/>
    <w:rsid w:val="00C63216"/>
    <w:rsid w:val="00C64501"/>
    <w:rsid w:val="00C650D7"/>
    <w:rsid w:val="00C66435"/>
    <w:rsid w:val="00C66509"/>
    <w:rsid w:val="00C66B77"/>
    <w:rsid w:val="00C67339"/>
    <w:rsid w:val="00C7042C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85906"/>
    <w:rsid w:val="00C91FDE"/>
    <w:rsid w:val="00C93C72"/>
    <w:rsid w:val="00C9583B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011E"/>
    <w:rsid w:val="00CB3F7C"/>
    <w:rsid w:val="00CB6050"/>
    <w:rsid w:val="00CB60DF"/>
    <w:rsid w:val="00CB6AFA"/>
    <w:rsid w:val="00CB6BA6"/>
    <w:rsid w:val="00CB7C1F"/>
    <w:rsid w:val="00CB7E53"/>
    <w:rsid w:val="00CC1121"/>
    <w:rsid w:val="00CC16C5"/>
    <w:rsid w:val="00CC548B"/>
    <w:rsid w:val="00CD3458"/>
    <w:rsid w:val="00CD4ADA"/>
    <w:rsid w:val="00CD4ECA"/>
    <w:rsid w:val="00CD7C58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201E"/>
    <w:rsid w:val="00CF35CA"/>
    <w:rsid w:val="00CF4CC2"/>
    <w:rsid w:val="00CF4F6C"/>
    <w:rsid w:val="00CF6133"/>
    <w:rsid w:val="00CF6E8C"/>
    <w:rsid w:val="00D015DF"/>
    <w:rsid w:val="00D01B84"/>
    <w:rsid w:val="00D01F01"/>
    <w:rsid w:val="00D0268A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627"/>
    <w:rsid w:val="00D2295C"/>
    <w:rsid w:val="00D23F7B"/>
    <w:rsid w:val="00D26144"/>
    <w:rsid w:val="00D27B60"/>
    <w:rsid w:val="00D27FAD"/>
    <w:rsid w:val="00D3108F"/>
    <w:rsid w:val="00D32083"/>
    <w:rsid w:val="00D32C72"/>
    <w:rsid w:val="00D33E23"/>
    <w:rsid w:val="00D3430A"/>
    <w:rsid w:val="00D35DDA"/>
    <w:rsid w:val="00D40B7E"/>
    <w:rsid w:val="00D40C5F"/>
    <w:rsid w:val="00D41C8D"/>
    <w:rsid w:val="00D454BB"/>
    <w:rsid w:val="00D45581"/>
    <w:rsid w:val="00D46A85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3E71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416D"/>
    <w:rsid w:val="00D750CF"/>
    <w:rsid w:val="00D75947"/>
    <w:rsid w:val="00D817B1"/>
    <w:rsid w:val="00D8262D"/>
    <w:rsid w:val="00D84972"/>
    <w:rsid w:val="00D87E8F"/>
    <w:rsid w:val="00D9034D"/>
    <w:rsid w:val="00D90F53"/>
    <w:rsid w:val="00D92BE1"/>
    <w:rsid w:val="00D9527D"/>
    <w:rsid w:val="00D96FB9"/>
    <w:rsid w:val="00D973DB"/>
    <w:rsid w:val="00D9794A"/>
    <w:rsid w:val="00DA0618"/>
    <w:rsid w:val="00DA0C89"/>
    <w:rsid w:val="00DA1A1B"/>
    <w:rsid w:val="00DA4A4B"/>
    <w:rsid w:val="00DA5AF5"/>
    <w:rsid w:val="00DA6A44"/>
    <w:rsid w:val="00DA7C17"/>
    <w:rsid w:val="00DB04D5"/>
    <w:rsid w:val="00DB0500"/>
    <w:rsid w:val="00DB0CEE"/>
    <w:rsid w:val="00DB275B"/>
    <w:rsid w:val="00DB3FF5"/>
    <w:rsid w:val="00DB4BAC"/>
    <w:rsid w:val="00DB5CA5"/>
    <w:rsid w:val="00DB5EDC"/>
    <w:rsid w:val="00DC02CA"/>
    <w:rsid w:val="00DC16C0"/>
    <w:rsid w:val="00DC2749"/>
    <w:rsid w:val="00DC2C9F"/>
    <w:rsid w:val="00DC38C5"/>
    <w:rsid w:val="00DC440C"/>
    <w:rsid w:val="00DC66CB"/>
    <w:rsid w:val="00DC6A46"/>
    <w:rsid w:val="00DC6DE8"/>
    <w:rsid w:val="00DD0426"/>
    <w:rsid w:val="00DD2597"/>
    <w:rsid w:val="00DD3A81"/>
    <w:rsid w:val="00DD4AD8"/>
    <w:rsid w:val="00DD52CB"/>
    <w:rsid w:val="00DD7C4D"/>
    <w:rsid w:val="00DE00F5"/>
    <w:rsid w:val="00DE0F42"/>
    <w:rsid w:val="00DE5571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050D"/>
    <w:rsid w:val="00DF2413"/>
    <w:rsid w:val="00DF3D8B"/>
    <w:rsid w:val="00DF43AD"/>
    <w:rsid w:val="00DF447A"/>
    <w:rsid w:val="00DF4B82"/>
    <w:rsid w:val="00DF734F"/>
    <w:rsid w:val="00DF7F27"/>
    <w:rsid w:val="00E003EB"/>
    <w:rsid w:val="00E00A4A"/>
    <w:rsid w:val="00E01428"/>
    <w:rsid w:val="00E023CD"/>
    <w:rsid w:val="00E0341A"/>
    <w:rsid w:val="00E04392"/>
    <w:rsid w:val="00E0524A"/>
    <w:rsid w:val="00E06861"/>
    <w:rsid w:val="00E07423"/>
    <w:rsid w:val="00E10E8B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1AFB"/>
    <w:rsid w:val="00E42AE6"/>
    <w:rsid w:val="00E43E63"/>
    <w:rsid w:val="00E4411F"/>
    <w:rsid w:val="00E47704"/>
    <w:rsid w:val="00E50C04"/>
    <w:rsid w:val="00E50FDD"/>
    <w:rsid w:val="00E52631"/>
    <w:rsid w:val="00E526A8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7B"/>
    <w:rsid w:val="00E75FB7"/>
    <w:rsid w:val="00E800BA"/>
    <w:rsid w:val="00E8147E"/>
    <w:rsid w:val="00E82440"/>
    <w:rsid w:val="00E8261F"/>
    <w:rsid w:val="00E82D36"/>
    <w:rsid w:val="00E8456E"/>
    <w:rsid w:val="00E86633"/>
    <w:rsid w:val="00E87A97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5A66"/>
    <w:rsid w:val="00EB6AB4"/>
    <w:rsid w:val="00EC1FBF"/>
    <w:rsid w:val="00EC42FC"/>
    <w:rsid w:val="00EC4F81"/>
    <w:rsid w:val="00EC5918"/>
    <w:rsid w:val="00ED095F"/>
    <w:rsid w:val="00ED0FDD"/>
    <w:rsid w:val="00ED1F10"/>
    <w:rsid w:val="00ED27C2"/>
    <w:rsid w:val="00ED2909"/>
    <w:rsid w:val="00ED29B0"/>
    <w:rsid w:val="00ED30A2"/>
    <w:rsid w:val="00ED374B"/>
    <w:rsid w:val="00ED3D87"/>
    <w:rsid w:val="00ED3E07"/>
    <w:rsid w:val="00ED6A45"/>
    <w:rsid w:val="00EE15A7"/>
    <w:rsid w:val="00EE304C"/>
    <w:rsid w:val="00EE3510"/>
    <w:rsid w:val="00EE6E79"/>
    <w:rsid w:val="00EF00DE"/>
    <w:rsid w:val="00EF58CB"/>
    <w:rsid w:val="00EF76DC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1440B"/>
    <w:rsid w:val="00F21218"/>
    <w:rsid w:val="00F2369C"/>
    <w:rsid w:val="00F2376F"/>
    <w:rsid w:val="00F24006"/>
    <w:rsid w:val="00F2517D"/>
    <w:rsid w:val="00F25A75"/>
    <w:rsid w:val="00F27065"/>
    <w:rsid w:val="00F313A0"/>
    <w:rsid w:val="00F31994"/>
    <w:rsid w:val="00F31F6B"/>
    <w:rsid w:val="00F32581"/>
    <w:rsid w:val="00F335A2"/>
    <w:rsid w:val="00F375A2"/>
    <w:rsid w:val="00F40B2A"/>
    <w:rsid w:val="00F414D9"/>
    <w:rsid w:val="00F4205A"/>
    <w:rsid w:val="00F4443A"/>
    <w:rsid w:val="00F44B8F"/>
    <w:rsid w:val="00F45590"/>
    <w:rsid w:val="00F46AA6"/>
    <w:rsid w:val="00F47708"/>
    <w:rsid w:val="00F47A83"/>
    <w:rsid w:val="00F51C81"/>
    <w:rsid w:val="00F51D21"/>
    <w:rsid w:val="00F51D6E"/>
    <w:rsid w:val="00F52944"/>
    <w:rsid w:val="00F53EF8"/>
    <w:rsid w:val="00F544A9"/>
    <w:rsid w:val="00F545EE"/>
    <w:rsid w:val="00F54ACF"/>
    <w:rsid w:val="00F55C10"/>
    <w:rsid w:val="00F57D2C"/>
    <w:rsid w:val="00F60A55"/>
    <w:rsid w:val="00F61879"/>
    <w:rsid w:val="00F6191F"/>
    <w:rsid w:val="00F61B08"/>
    <w:rsid w:val="00F628CF"/>
    <w:rsid w:val="00F632C6"/>
    <w:rsid w:val="00F70118"/>
    <w:rsid w:val="00F708E2"/>
    <w:rsid w:val="00F7102D"/>
    <w:rsid w:val="00F73D5D"/>
    <w:rsid w:val="00F7409D"/>
    <w:rsid w:val="00F748B4"/>
    <w:rsid w:val="00F75520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87F40"/>
    <w:rsid w:val="00F95DE4"/>
    <w:rsid w:val="00F95FFF"/>
    <w:rsid w:val="00FA40F0"/>
    <w:rsid w:val="00FA512A"/>
    <w:rsid w:val="00FA51A5"/>
    <w:rsid w:val="00FA5328"/>
    <w:rsid w:val="00FA78A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61BC"/>
    <w:rsid w:val="00FC7094"/>
    <w:rsid w:val="00FC7625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68C"/>
    <w:rsid w:val="00FE19AC"/>
    <w:rsid w:val="00FE3700"/>
    <w:rsid w:val="00FE4F22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20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22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7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6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11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12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9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10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4"/>
      </w:numPr>
    </w:pPr>
  </w:style>
  <w:style w:type="numbering" w:customStyle="1" w:styleId="ListaNumerada-Nmeros">
    <w:name w:val="Lista Numerada - Números"/>
    <w:rsid w:val="00B40135"/>
    <w:pPr>
      <w:numPr>
        <w:numId w:val="8"/>
      </w:numPr>
    </w:pPr>
  </w:style>
  <w:style w:type="numbering" w:customStyle="1" w:styleId="ListaNumerada-AlneaseIncisos">
    <w:name w:val="Lista Numerada - Alíneas e Incisos"/>
    <w:rsid w:val="00B40135"/>
    <w:pPr>
      <w:numPr>
        <w:numId w:val="5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3"/>
      </w:numPr>
    </w:pPr>
  </w:style>
  <w:style w:type="character" w:customStyle="1" w:styleId="pl-k">
    <w:name w:val="pl-k"/>
    <w:basedOn w:val="Fontepargpadro"/>
    <w:rsid w:val="00484F81"/>
  </w:style>
  <w:style w:type="character" w:customStyle="1" w:styleId="pl-en">
    <w:name w:val="pl-en"/>
    <w:basedOn w:val="Fontepargpadro"/>
    <w:rsid w:val="00484F81"/>
  </w:style>
  <w:style w:type="character" w:customStyle="1" w:styleId="pl-c1">
    <w:name w:val="pl-c1"/>
    <w:basedOn w:val="Fontepargpadro"/>
    <w:rsid w:val="00484F81"/>
  </w:style>
  <w:style w:type="character" w:customStyle="1" w:styleId="pl-s">
    <w:name w:val="pl-s"/>
    <w:basedOn w:val="Fontepargpadro"/>
    <w:rsid w:val="00484F81"/>
  </w:style>
  <w:style w:type="character" w:customStyle="1" w:styleId="pl-pds">
    <w:name w:val="pl-pds"/>
    <w:basedOn w:val="Fontepargpadro"/>
    <w:rsid w:val="00484F81"/>
  </w:style>
  <w:style w:type="paragraph" w:customStyle="1" w:styleId="paragraph">
    <w:name w:val="paragraph"/>
    <w:basedOn w:val="Normal"/>
    <w:rsid w:val="00093DC9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val="en-US"/>
    </w:rPr>
  </w:style>
  <w:style w:type="character" w:customStyle="1" w:styleId="normaltextrun">
    <w:name w:val="normaltextrun"/>
    <w:basedOn w:val="Fontepargpadro"/>
    <w:rsid w:val="00093DC9"/>
  </w:style>
  <w:style w:type="character" w:customStyle="1" w:styleId="eop">
    <w:name w:val="eop"/>
    <w:basedOn w:val="Fontepargpadro"/>
    <w:rsid w:val="00093DC9"/>
  </w:style>
  <w:style w:type="paragraph" w:styleId="PargrafodaLista">
    <w:name w:val="List Paragraph"/>
    <w:basedOn w:val="Normal"/>
    <w:uiPriority w:val="34"/>
    <w:qFormat/>
    <w:rsid w:val="00E526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5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68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31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29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65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4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65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4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8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header" Target="header9.xml"/><Relationship Id="rId63" Type="http://schemas.openxmlformats.org/officeDocument/2006/relationships/header" Target="header14.xml"/><Relationship Id="rId68" Type="http://schemas.openxmlformats.org/officeDocument/2006/relationships/footer" Target="footer15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header" Target="header3.xml"/><Relationship Id="rId29" Type="http://schemas.openxmlformats.org/officeDocument/2006/relationships/footer" Target="footer5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footer" Target="footer7.xml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hyperlink" Target="https://organizenapratica.com.br/?utm_source=artigo-blog&amp;utm_campaign=pipefy-o-que-e" TargetMode="External"/><Relationship Id="rId58" Type="http://schemas.openxmlformats.org/officeDocument/2006/relationships/header" Target="header11.xml"/><Relationship Id="rId66" Type="http://schemas.openxmlformats.org/officeDocument/2006/relationships/footer" Target="footer14.xml"/><Relationship Id="rId5" Type="http://schemas.openxmlformats.org/officeDocument/2006/relationships/settings" Target="settings.xml"/><Relationship Id="rId61" Type="http://schemas.openxmlformats.org/officeDocument/2006/relationships/footer" Target="footer12.xml"/><Relationship Id="rId19" Type="http://schemas.openxmlformats.org/officeDocument/2006/relationships/header" Target="header4.xml"/><Relationship Id="rId14" Type="http://schemas.openxmlformats.org/officeDocument/2006/relationships/image" Target="media/image4.png"/><Relationship Id="rId22" Type="http://schemas.openxmlformats.org/officeDocument/2006/relationships/image" Target="media/image6.png"/><Relationship Id="rId27" Type="http://schemas.openxmlformats.org/officeDocument/2006/relationships/header" Target="header5.xml"/><Relationship Id="rId30" Type="http://schemas.openxmlformats.org/officeDocument/2006/relationships/footer" Target="footer6.xml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footer" Target="footer8.xml"/><Relationship Id="rId56" Type="http://schemas.openxmlformats.org/officeDocument/2006/relationships/image" Target="media/image26.png"/><Relationship Id="rId64" Type="http://schemas.openxmlformats.org/officeDocument/2006/relationships/footer" Target="footer13.xml"/><Relationship Id="rId69" Type="http://schemas.openxmlformats.org/officeDocument/2006/relationships/header" Target="header17.xml"/><Relationship Id="rId8" Type="http://schemas.openxmlformats.org/officeDocument/2006/relationships/endnotes" Target="endnotes.xml"/><Relationship Id="rId51" Type="http://schemas.openxmlformats.org/officeDocument/2006/relationships/footer" Target="footer10.xml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hyperlink" Target="https://guia.dev/pt/pillars/software-architecture/technical-documentation.html" TargetMode="External"/><Relationship Id="rId38" Type="http://schemas.openxmlformats.org/officeDocument/2006/relationships/image" Target="media/image15.png"/><Relationship Id="rId46" Type="http://schemas.openxmlformats.org/officeDocument/2006/relationships/header" Target="header8.xml"/><Relationship Id="rId59" Type="http://schemas.openxmlformats.org/officeDocument/2006/relationships/footer" Target="footer11.xml"/><Relationship Id="rId67" Type="http://schemas.openxmlformats.org/officeDocument/2006/relationships/header" Target="header16.xml"/><Relationship Id="rId20" Type="http://schemas.openxmlformats.org/officeDocument/2006/relationships/hyperlink" Target="https://www.pontotel.com.br/recursos-humanos/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24.png"/><Relationship Id="rId62" Type="http://schemas.openxmlformats.org/officeDocument/2006/relationships/header" Target="header13.xml"/><Relationship Id="rId70" Type="http://schemas.openxmlformats.org/officeDocument/2006/relationships/footer" Target="footer16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7.png"/><Relationship Id="rId28" Type="http://schemas.openxmlformats.org/officeDocument/2006/relationships/header" Target="header6.xml"/><Relationship Id="rId36" Type="http://schemas.openxmlformats.org/officeDocument/2006/relationships/image" Target="media/image13.png"/><Relationship Id="rId49" Type="http://schemas.openxmlformats.org/officeDocument/2006/relationships/footer" Target="footer9.xml"/><Relationship Id="rId57" Type="http://schemas.openxmlformats.org/officeDocument/2006/relationships/image" Target="media/image27.png"/><Relationship Id="rId10" Type="http://schemas.openxmlformats.org/officeDocument/2006/relationships/footer" Target="footer1.xml"/><Relationship Id="rId31" Type="http://schemas.openxmlformats.org/officeDocument/2006/relationships/header" Target="header7.xml"/><Relationship Id="rId44" Type="http://schemas.openxmlformats.org/officeDocument/2006/relationships/image" Target="media/image21.png"/><Relationship Id="rId52" Type="http://schemas.openxmlformats.org/officeDocument/2006/relationships/image" Target="media/image23.png"/><Relationship Id="rId60" Type="http://schemas.openxmlformats.org/officeDocument/2006/relationships/header" Target="header12.xml"/><Relationship Id="rId65" Type="http://schemas.openxmlformats.org/officeDocument/2006/relationships/header" Target="header1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footer" Target="footer4.xml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50" Type="http://schemas.openxmlformats.org/officeDocument/2006/relationships/header" Target="header10.xml"/><Relationship Id="rId55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4331</TotalTime>
  <Pages>32</Pages>
  <Words>3174</Words>
  <Characters>17143</Characters>
  <Application>Microsoft Office Word</Application>
  <DocSecurity>0</DocSecurity>
  <Lines>142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20277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FELIPE ROSA GOMES .</cp:lastModifiedBy>
  <cp:revision>242</cp:revision>
  <cp:lastPrinted>2009-11-04T00:12:00Z</cp:lastPrinted>
  <dcterms:created xsi:type="dcterms:W3CDTF">2022-09-17T04:04:00Z</dcterms:created>
  <dcterms:modified xsi:type="dcterms:W3CDTF">2022-12-02T02:42:00Z</dcterms:modified>
</cp:coreProperties>
</file>